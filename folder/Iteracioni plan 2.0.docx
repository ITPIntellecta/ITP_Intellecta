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6E840" w14:textId="49E0B736" w:rsidR="001F5E03" w:rsidRDefault="00816F32">
      <w:pPr>
        <w:pStyle w:val="Title"/>
        <w:jc w:val="right"/>
      </w:pPr>
      <w:r>
        <w:t>SmartMeds</w:t>
      </w:r>
    </w:p>
    <w:p w14:paraId="749D46B3" w14:textId="77777777" w:rsidR="008A0070" w:rsidRPr="008A0070" w:rsidRDefault="008A0070" w:rsidP="008A0070"/>
    <w:p w14:paraId="4468CC0C" w14:textId="02794BE5" w:rsidR="001F5E03" w:rsidRDefault="00C976B0">
      <w:pPr>
        <w:pStyle w:val="Title"/>
        <w:jc w:val="right"/>
      </w:pPr>
      <w:r>
        <w:t>Plan iteracije</w:t>
      </w:r>
    </w:p>
    <w:p w14:paraId="0368B850" w14:textId="77777777" w:rsidR="001F5E03" w:rsidRDefault="001F5E03">
      <w:pPr>
        <w:pStyle w:val="Title"/>
        <w:jc w:val="right"/>
      </w:pPr>
    </w:p>
    <w:p w14:paraId="63738145" w14:textId="25A933AA" w:rsidR="001F5E03" w:rsidRDefault="00D10095">
      <w:pPr>
        <w:pStyle w:val="Title"/>
        <w:jc w:val="right"/>
        <w:rPr>
          <w:sz w:val="28"/>
        </w:rPr>
      </w:pPr>
      <w:r>
        <w:rPr>
          <w:sz w:val="28"/>
        </w:rPr>
        <w:t xml:space="preserve">Verzija </w:t>
      </w:r>
      <w:r w:rsidR="000F69EF">
        <w:rPr>
          <w:sz w:val="28"/>
        </w:rPr>
        <w:t>1</w:t>
      </w:r>
      <w:r>
        <w:rPr>
          <w:sz w:val="28"/>
        </w:rPr>
        <w:t>.</w:t>
      </w:r>
      <w:r w:rsidR="000F69EF">
        <w:rPr>
          <w:sz w:val="28"/>
        </w:rPr>
        <w:t>1</w:t>
      </w:r>
    </w:p>
    <w:p w14:paraId="61331459" w14:textId="77777777" w:rsidR="001F5E03" w:rsidRDefault="001F5E03">
      <w:pPr>
        <w:pStyle w:val="Title"/>
        <w:rPr>
          <w:sz w:val="28"/>
        </w:rPr>
      </w:pPr>
    </w:p>
    <w:p w14:paraId="7FA083D4" w14:textId="77777777" w:rsidR="001F5E03" w:rsidRDefault="001F5E03"/>
    <w:p w14:paraId="30A63AB6" w14:textId="77777777" w:rsidR="001F5E03" w:rsidRDefault="001F5E03">
      <w:pPr>
        <w:sectPr w:rsidR="001F5E03" w:rsidSect="00925D4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42718A1" w14:textId="70090DAF" w:rsidR="001F5E03" w:rsidRDefault="004270B6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5E03" w14:paraId="40DC8A30" w14:textId="77777777">
        <w:tc>
          <w:tcPr>
            <w:tcW w:w="2304" w:type="dxa"/>
          </w:tcPr>
          <w:p w14:paraId="1AE8C164" w14:textId="2069E7B2" w:rsidR="001F5E03" w:rsidRDefault="004270B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E4FD831" w14:textId="367D95D4" w:rsidR="001F5E03" w:rsidRDefault="004270B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0825B8DB" w14:textId="322021AF" w:rsidR="001F5E03" w:rsidRDefault="004270B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2A315026" w14:textId="483F9C56" w:rsidR="001F5E03" w:rsidRDefault="004270B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F5E03" w14:paraId="35F853B5" w14:textId="77777777">
        <w:tc>
          <w:tcPr>
            <w:tcW w:w="2304" w:type="dxa"/>
          </w:tcPr>
          <w:p w14:paraId="67AE18BE" w14:textId="10406713" w:rsidR="001F5E03" w:rsidRDefault="00816F32">
            <w:pPr>
              <w:pStyle w:val="Tabletext"/>
            </w:pPr>
            <w:r>
              <w:t>0</w:t>
            </w:r>
            <w:r w:rsidR="002A2971">
              <w:t>2</w:t>
            </w:r>
            <w:r>
              <w:t>.04.2024.</w:t>
            </w:r>
          </w:p>
        </w:tc>
        <w:tc>
          <w:tcPr>
            <w:tcW w:w="1152" w:type="dxa"/>
          </w:tcPr>
          <w:p w14:paraId="1CF831E7" w14:textId="6CD8C0E5" w:rsidR="001F5E03" w:rsidRDefault="004270B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89F2E93" w14:textId="47CE1644" w:rsidR="001F5E03" w:rsidRDefault="004270B6">
            <w:pPr>
              <w:pStyle w:val="Tabletext"/>
            </w:pPr>
            <w:r>
              <w:t>Obrada</w:t>
            </w:r>
            <w:r w:rsidR="004217C0">
              <w:t xml:space="preserve"> dokumenta. </w:t>
            </w:r>
            <w:r w:rsidR="002A2971">
              <w:t>Započet p</w:t>
            </w:r>
            <w:r w:rsidR="004217C0">
              <w:t xml:space="preserve">lan </w:t>
            </w:r>
            <w:r w:rsidR="000A61EA">
              <w:t>podjele</w:t>
            </w:r>
            <w:r w:rsidR="004217C0">
              <w:t xml:space="preserve"> zadat</w:t>
            </w:r>
            <w:r w:rsidR="007305AA">
              <w:t>ka sa podzadacima</w:t>
            </w:r>
            <w:r w:rsidR="004217C0">
              <w:t xml:space="preserve"> u sklopu iteracije </w:t>
            </w:r>
            <w:r w:rsidR="00ED2E6D">
              <w:t>2</w:t>
            </w:r>
            <w:r w:rsidR="004217C0">
              <w:t>.0</w:t>
            </w:r>
          </w:p>
        </w:tc>
        <w:tc>
          <w:tcPr>
            <w:tcW w:w="2304" w:type="dxa"/>
          </w:tcPr>
          <w:p w14:paraId="0DCABE6F" w14:textId="18357A71" w:rsidR="001F5E03" w:rsidRDefault="004270B6">
            <w:pPr>
              <w:pStyle w:val="Tabletext"/>
            </w:pPr>
            <w:r>
              <w:t>Ivana Jugović</w:t>
            </w:r>
          </w:p>
        </w:tc>
      </w:tr>
      <w:tr w:rsidR="001F5E03" w14:paraId="1EE543E6" w14:textId="77777777">
        <w:tc>
          <w:tcPr>
            <w:tcW w:w="2304" w:type="dxa"/>
          </w:tcPr>
          <w:p w14:paraId="12B0271D" w14:textId="7E390949" w:rsidR="001F5E03" w:rsidRDefault="002A2971">
            <w:pPr>
              <w:pStyle w:val="Tabletext"/>
            </w:pPr>
            <w:r>
              <w:t>03.04.2024.</w:t>
            </w:r>
          </w:p>
        </w:tc>
        <w:tc>
          <w:tcPr>
            <w:tcW w:w="1152" w:type="dxa"/>
          </w:tcPr>
          <w:p w14:paraId="0AD94DA5" w14:textId="2FF4F53C" w:rsidR="001F5E03" w:rsidRDefault="002A297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D8458B4" w14:textId="65A72496" w:rsidR="001F5E03" w:rsidRDefault="002A2971">
            <w:pPr>
              <w:pStyle w:val="Tabletext"/>
            </w:pPr>
            <w:r>
              <w:t>Dovršen dokument</w:t>
            </w:r>
          </w:p>
        </w:tc>
        <w:tc>
          <w:tcPr>
            <w:tcW w:w="2304" w:type="dxa"/>
          </w:tcPr>
          <w:p w14:paraId="694BE035" w14:textId="6153EA05" w:rsidR="001F5E03" w:rsidRDefault="002A2971">
            <w:pPr>
              <w:pStyle w:val="Tabletext"/>
            </w:pPr>
            <w:r>
              <w:t>Ivana Jugović</w:t>
            </w:r>
          </w:p>
        </w:tc>
      </w:tr>
      <w:tr w:rsidR="001F5E03" w14:paraId="41B5DC20" w14:textId="77777777">
        <w:tc>
          <w:tcPr>
            <w:tcW w:w="2304" w:type="dxa"/>
          </w:tcPr>
          <w:p w14:paraId="5C6A7E95" w14:textId="77777777" w:rsidR="001F5E03" w:rsidRDefault="001F5E03">
            <w:pPr>
              <w:pStyle w:val="Tabletext"/>
            </w:pPr>
          </w:p>
        </w:tc>
        <w:tc>
          <w:tcPr>
            <w:tcW w:w="1152" w:type="dxa"/>
          </w:tcPr>
          <w:p w14:paraId="7C870486" w14:textId="77777777" w:rsidR="001F5E03" w:rsidRDefault="001F5E03">
            <w:pPr>
              <w:pStyle w:val="Tabletext"/>
            </w:pPr>
          </w:p>
        </w:tc>
        <w:tc>
          <w:tcPr>
            <w:tcW w:w="3744" w:type="dxa"/>
          </w:tcPr>
          <w:p w14:paraId="62C5862F" w14:textId="77777777" w:rsidR="001F5E03" w:rsidRDefault="001F5E03">
            <w:pPr>
              <w:pStyle w:val="Tabletext"/>
            </w:pPr>
          </w:p>
        </w:tc>
        <w:tc>
          <w:tcPr>
            <w:tcW w:w="2304" w:type="dxa"/>
          </w:tcPr>
          <w:p w14:paraId="4EB99C81" w14:textId="77777777" w:rsidR="001F5E03" w:rsidRDefault="001F5E03">
            <w:pPr>
              <w:pStyle w:val="Tabletext"/>
            </w:pPr>
          </w:p>
        </w:tc>
      </w:tr>
      <w:tr w:rsidR="001F5E03" w14:paraId="794294DD" w14:textId="77777777">
        <w:tc>
          <w:tcPr>
            <w:tcW w:w="2304" w:type="dxa"/>
          </w:tcPr>
          <w:p w14:paraId="78CA9A9A" w14:textId="77777777" w:rsidR="001F5E03" w:rsidRDefault="001F5E03">
            <w:pPr>
              <w:pStyle w:val="Tabletext"/>
            </w:pPr>
          </w:p>
        </w:tc>
        <w:tc>
          <w:tcPr>
            <w:tcW w:w="1152" w:type="dxa"/>
          </w:tcPr>
          <w:p w14:paraId="0F9A0421" w14:textId="77777777" w:rsidR="001F5E03" w:rsidRDefault="001F5E03">
            <w:pPr>
              <w:pStyle w:val="Tabletext"/>
            </w:pPr>
          </w:p>
        </w:tc>
        <w:tc>
          <w:tcPr>
            <w:tcW w:w="3744" w:type="dxa"/>
          </w:tcPr>
          <w:p w14:paraId="229D14F8" w14:textId="77777777" w:rsidR="001F5E03" w:rsidRDefault="001F5E03">
            <w:pPr>
              <w:pStyle w:val="Tabletext"/>
            </w:pPr>
          </w:p>
        </w:tc>
        <w:tc>
          <w:tcPr>
            <w:tcW w:w="2304" w:type="dxa"/>
          </w:tcPr>
          <w:p w14:paraId="7F3A43A9" w14:textId="77777777" w:rsidR="001F5E03" w:rsidRDefault="001F5E03">
            <w:pPr>
              <w:pStyle w:val="Tabletext"/>
            </w:pPr>
          </w:p>
        </w:tc>
      </w:tr>
    </w:tbl>
    <w:p w14:paraId="0A55E6D6" w14:textId="77777777" w:rsidR="001F5E03" w:rsidRDefault="001F5E03"/>
    <w:p w14:paraId="1C855FA9" w14:textId="54AD2CB1" w:rsidR="001F5E03" w:rsidRDefault="00C976B0">
      <w:pPr>
        <w:pStyle w:val="Title"/>
      </w:pPr>
      <w:r>
        <w:t>Sadržaj</w:t>
      </w:r>
    </w:p>
    <w:p w14:paraId="43B3878C" w14:textId="329261DF" w:rsidR="001F5E03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C976B0">
        <w:rPr>
          <w:noProof/>
          <w:szCs w:val="24"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3E5B1" w14:textId="71D9BEAF" w:rsidR="001F5E03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C976B0">
        <w:rPr>
          <w:noProof/>
        </w:rPr>
        <w:t>Svrha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6F9D5A" w14:textId="301F51F5" w:rsidR="001F5E03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C976B0"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F46EAC" w14:textId="50C5BF6D" w:rsidR="001F5E03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C976B0">
        <w:rPr>
          <w:noProof/>
        </w:rPr>
        <w:t>Definicije</w:t>
      </w:r>
      <w:r>
        <w:rPr>
          <w:noProof/>
        </w:rPr>
        <w:t xml:space="preserve">, </w:t>
      </w:r>
      <w:r w:rsidR="00C976B0">
        <w:rPr>
          <w:noProof/>
        </w:rPr>
        <w:t>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68251" w14:textId="15E14608" w:rsidR="001F5E03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C976B0"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02425A" w14:textId="25B8BAFA" w:rsidR="001F5E03" w:rsidRDefault="0000000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 w:rsidR="00C976B0"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B86A3D" w14:textId="77777777" w:rsidR="001F5E03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D05D3B" w14:textId="0D1C03A7" w:rsidR="001F5E03" w:rsidRDefault="0000000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</w:t>
      </w:r>
      <w:r w:rsidR="00C976B0">
        <w:rPr>
          <w:noProof/>
          <w:szCs w:val="24"/>
        </w:rPr>
        <w:t>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691F9B" w14:textId="0036A18E" w:rsidR="001F5E03" w:rsidRDefault="00B31F60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="00C976B0">
        <w:rPr>
          <w:noProof/>
          <w:szCs w:val="24"/>
        </w:rPr>
        <w:t>Kriterijumi za ocjenu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EE5D98" w14:textId="64DAC71F" w:rsidR="001F5E03" w:rsidRDefault="00000000">
      <w:pPr>
        <w:pStyle w:val="Title"/>
      </w:pPr>
      <w:r>
        <w:fldChar w:fldCharType="end"/>
      </w:r>
      <w:r>
        <w:br w:type="page"/>
      </w:r>
      <w:r w:rsidR="00BA67BE">
        <w:lastRenderedPageBreak/>
        <w:t xml:space="preserve">Plan iteracije </w:t>
      </w:r>
      <w:r w:rsidR="00ED2E6D">
        <w:t>2</w:t>
      </w:r>
      <w:r w:rsidR="00BA67BE">
        <w:t>.0</w:t>
      </w:r>
    </w:p>
    <w:p w14:paraId="6889535A" w14:textId="28275B3E" w:rsidR="001F5E03" w:rsidRDefault="00BA67BE">
      <w:pPr>
        <w:pStyle w:val="Heading1"/>
      </w:pPr>
      <w:r>
        <w:t>Uvod</w:t>
      </w:r>
    </w:p>
    <w:p w14:paraId="774F9A4E" w14:textId="578B4DD9" w:rsidR="001F5E03" w:rsidRDefault="00BA67BE" w:rsidP="00BA67BE">
      <w:pPr>
        <w:ind w:left="720"/>
      </w:pPr>
      <w:r>
        <w:t xml:space="preserve">U dokumentu </w:t>
      </w:r>
      <w:r w:rsidRPr="00BA67BE">
        <w:rPr>
          <w:i/>
          <w:iCs/>
        </w:rPr>
        <w:t>Plan iteracije</w:t>
      </w:r>
      <w:r>
        <w:t xml:space="preserve"> opisane su sve aktivnosti, zadaci koji po planu treba da se izvrše u sklopu iteracije </w:t>
      </w:r>
      <w:r w:rsidR="00541586">
        <w:t>2</w:t>
      </w:r>
      <w:r>
        <w:t>.0, te nam služi za izradu informacionog sistema za podršku upravljanju, vođenju, organizaciji i samom operativnom radu apoteka.</w:t>
      </w:r>
    </w:p>
    <w:p w14:paraId="43DF90C8" w14:textId="53FD177B" w:rsidR="001F5E03" w:rsidRDefault="00BA67BE">
      <w:pPr>
        <w:pStyle w:val="Heading2"/>
      </w:pPr>
      <w:r>
        <w:t>Svrha dokumenta</w:t>
      </w:r>
    </w:p>
    <w:p w14:paraId="2DB2BD0C" w14:textId="18F5D167" w:rsidR="00BA67BE" w:rsidRPr="00BA67BE" w:rsidRDefault="00BA67BE" w:rsidP="00BA67BE">
      <w:pPr>
        <w:ind w:left="720"/>
      </w:pPr>
      <w:r>
        <w:t xml:space="preserve">Svrha dokumenta </w:t>
      </w:r>
      <w:r w:rsidRPr="00BA67BE">
        <w:rPr>
          <w:i/>
          <w:iCs/>
        </w:rPr>
        <w:t>Plan iteracije</w:t>
      </w:r>
      <w:r>
        <w:rPr>
          <w:i/>
          <w:iCs/>
        </w:rPr>
        <w:t xml:space="preserve"> </w:t>
      </w:r>
      <w:r>
        <w:t>je pomoć članovima tima u organizaciji i izradi podzadataka unutar projektnog zadatka</w:t>
      </w:r>
      <w:r w:rsidR="00541586">
        <w:t>, te uvid u plan razvoja projekta</w:t>
      </w:r>
      <w:r>
        <w:t>.</w:t>
      </w:r>
    </w:p>
    <w:p w14:paraId="1B36C4E2" w14:textId="5128B566" w:rsidR="001F5E03" w:rsidRDefault="00BA67BE">
      <w:pPr>
        <w:pStyle w:val="Heading2"/>
      </w:pPr>
      <w:r>
        <w:t>Područje primjene</w:t>
      </w:r>
    </w:p>
    <w:p w14:paraId="72DC9BEE" w14:textId="267E6506" w:rsidR="00BA67BE" w:rsidRPr="00BA67BE" w:rsidRDefault="00BA67BE" w:rsidP="00BA67BE">
      <w:pPr>
        <w:ind w:left="720"/>
      </w:pPr>
      <w:r>
        <w:t xml:space="preserve">Dokumenta </w:t>
      </w:r>
      <w:r w:rsidRPr="00BA67BE">
        <w:rPr>
          <w:i/>
          <w:iCs/>
        </w:rPr>
        <w:t>Plan iteracije</w:t>
      </w:r>
      <w:r>
        <w:rPr>
          <w:i/>
          <w:iCs/>
        </w:rPr>
        <w:t xml:space="preserve"> </w:t>
      </w:r>
      <w:r>
        <w:t>koristi se u planiranju i organizaciji tima koji radi na projektnom zadatku</w:t>
      </w:r>
      <w:r w:rsidR="00DB7C7A">
        <w:t>.</w:t>
      </w:r>
      <w:r>
        <w:t xml:space="preserve"> Članovi tima imaju uvid u </w:t>
      </w:r>
      <w:r w:rsidR="00DB7C7A">
        <w:t xml:space="preserve">raspored zadataka, zaduženja na zadacima kao i u </w:t>
      </w:r>
      <w:r w:rsidR="00156A4D">
        <w:t xml:space="preserve"> to </w:t>
      </w:r>
      <w:r w:rsidR="00DB7C7A">
        <w:t>koje vrijeme je predviđeno za izradu.</w:t>
      </w:r>
      <w:r w:rsidR="00156A4D">
        <w:t xml:space="preserve"> Projektni menadžer ima uvid u plan rada na projektu i u zaduženja na zadacima u sklopu tima. </w:t>
      </w:r>
    </w:p>
    <w:p w14:paraId="6E44850E" w14:textId="2E7146ED" w:rsidR="001F5E03" w:rsidRDefault="00156A4D">
      <w:pPr>
        <w:pStyle w:val="Heading2"/>
      </w:pPr>
      <w:r>
        <w:t>Definicije, akronimi i skraćenice</w:t>
      </w:r>
    </w:p>
    <w:p w14:paraId="55B15874" w14:textId="55C528EE" w:rsidR="001F5E03" w:rsidRDefault="00156A4D" w:rsidP="00156A4D">
      <w:pPr>
        <w:ind w:left="720"/>
      </w:pPr>
      <w:r>
        <w:t>Definicije, akronimi i skraćenice se obrazlažu u sklopu dokumenta Rječnik.</w:t>
      </w:r>
    </w:p>
    <w:p w14:paraId="0F9B496A" w14:textId="15887AF1" w:rsidR="001F5E03" w:rsidRDefault="00156A4D">
      <w:pPr>
        <w:pStyle w:val="Heading2"/>
      </w:pPr>
      <w:r>
        <w:t>Reference</w:t>
      </w:r>
    </w:p>
    <w:p w14:paraId="0DFFF8AE" w14:textId="06AC1D5C" w:rsidR="001F5E03" w:rsidRDefault="00156A4D">
      <w:pPr>
        <w:pStyle w:val="Heading2"/>
      </w:pPr>
      <w:r>
        <w:t>Pregled</w:t>
      </w:r>
    </w:p>
    <w:p w14:paraId="53633E7E" w14:textId="272E79EE" w:rsidR="00156A4D" w:rsidRPr="00156A4D" w:rsidRDefault="00156A4D" w:rsidP="00156A4D">
      <w:pPr>
        <w:ind w:left="720"/>
      </w:pPr>
      <w:r>
        <w:t xml:space="preserve">Ostatak dokumenta se zasniva na razradi plana rada u iteraciji </w:t>
      </w:r>
      <w:r w:rsidR="00541586">
        <w:t>2</w:t>
      </w:r>
      <w:r>
        <w:t>.0, podjeli zadataka (podzadataka), predviđenom vremenu za izradu i redoslijedu obavljanja zadataka.</w:t>
      </w:r>
    </w:p>
    <w:p w14:paraId="3C845726" w14:textId="77777777" w:rsidR="001F5E03" w:rsidRDefault="00000000">
      <w:pPr>
        <w:pStyle w:val="Heading1"/>
      </w:pPr>
      <w:bookmarkStart w:id="0" w:name="_Toc492788050"/>
      <w:r>
        <w:t>Plan</w:t>
      </w:r>
      <w:bookmarkEnd w:id="0"/>
    </w:p>
    <w:p w14:paraId="46147D53" w14:textId="6A162C97" w:rsidR="00B938DA" w:rsidRDefault="00156A4D" w:rsidP="00156A4D">
      <w:pPr>
        <w:ind w:left="720"/>
      </w:pPr>
      <w:r>
        <w:t xml:space="preserve">U iteraciji </w:t>
      </w:r>
      <w:r w:rsidR="00541586">
        <w:t>2</w:t>
      </w:r>
      <w:r>
        <w:t xml:space="preserve">.0 planira se obavljanje jednog zadatka u sklopu projektnog zadatka a to je </w:t>
      </w:r>
      <w:r w:rsidR="00541586">
        <w:t>prikupljanje zahtjeva</w:t>
      </w:r>
      <w:r>
        <w:t xml:space="preserve">. Ovaj zadatak podijeljen je na podzadatke, te dodijeljen članovima tima radi bržeg i efikasnijeg rada. U okviru </w:t>
      </w:r>
      <w:r w:rsidR="00541586">
        <w:t>prikupljanja zahtjeva potrebno je sagledati i definisati funkcionalne i nefunkcionalne zahtjeve sistema, projektna i procesna ograničenja</w:t>
      </w:r>
      <w:r w:rsidR="00B938DA">
        <w:t xml:space="preserve">. U sklopu iteracije </w:t>
      </w:r>
      <w:r w:rsidR="00541586">
        <w:t>2</w:t>
      </w:r>
      <w:r w:rsidR="00B938DA">
        <w:t xml:space="preserve">.0, izrađuju se </w:t>
      </w:r>
      <w:r w:rsidR="002064BE">
        <w:t>pet</w:t>
      </w:r>
      <w:r w:rsidR="00B938DA">
        <w:t xml:space="preserve"> dokumenta </w:t>
      </w:r>
      <w:r w:rsidR="002064BE">
        <w:t>i dva modela. U skladu sa tim, podzadaci u iteraciji 2.0 su</w:t>
      </w:r>
      <w:r w:rsidR="00B938DA">
        <w:t xml:space="preserve">: </w:t>
      </w:r>
    </w:p>
    <w:p w14:paraId="218575DA" w14:textId="46FDA14D" w:rsidR="00156A4D" w:rsidRDefault="00B938DA" w:rsidP="00B938DA">
      <w:pPr>
        <w:numPr>
          <w:ilvl w:val="0"/>
          <w:numId w:val="23"/>
        </w:numPr>
      </w:pPr>
      <w:r>
        <w:t xml:space="preserve">Izrada dokumenta </w:t>
      </w:r>
      <w:r w:rsidR="002064BE">
        <w:t>Zahtjevi zainteresovanih strana</w:t>
      </w:r>
    </w:p>
    <w:p w14:paraId="35B30D82" w14:textId="6E38AA85" w:rsidR="00B938DA" w:rsidRDefault="00B938DA" w:rsidP="00B938DA">
      <w:pPr>
        <w:numPr>
          <w:ilvl w:val="0"/>
          <w:numId w:val="23"/>
        </w:numPr>
      </w:pPr>
      <w:r>
        <w:t xml:space="preserve">Izrada dokumenta  </w:t>
      </w:r>
      <w:r w:rsidR="002064BE">
        <w:t>Specifikacija softverskih zahtjeva</w:t>
      </w:r>
    </w:p>
    <w:p w14:paraId="299478A9" w14:textId="5C5AB9D0" w:rsidR="00B938DA" w:rsidRDefault="00B938DA" w:rsidP="00B938DA">
      <w:pPr>
        <w:numPr>
          <w:ilvl w:val="0"/>
          <w:numId w:val="23"/>
        </w:numPr>
      </w:pPr>
      <w:r>
        <w:t xml:space="preserve">Izrada dokumenta  </w:t>
      </w:r>
      <w:r w:rsidR="002064BE">
        <w:t>Plan upravljanja zahtjevima</w:t>
      </w:r>
    </w:p>
    <w:p w14:paraId="3FE5C2D6" w14:textId="461572B0" w:rsidR="00B938DA" w:rsidRDefault="00B938DA" w:rsidP="00B938DA">
      <w:pPr>
        <w:numPr>
          <w:ilvl w:val="0"/>
          <w:numId w:val="23"/>
        </w:numPr>
      </w:pPr>
      <w:r>
        <w:t xml:space="preserve">Izrada dokumenta  </w:t>
      </w:r>
      <w:r w:rsidR="002064BE">
        <w:t>Dopunska specifikacija</w:t>
      </w:r>
    </w:p>
    <w:p w14:paraId="6CDB39F4" w14:textId="1DF2B9A8" w:rsidR="002064BE" w:rsidRDefault="002064BE" w:rsidP="002064BE">
      <w:pPr>
        <w:numPr>
          <w:ilvl w:val="0"/>
          <w:numId w:val="23"/>
        </w:numPr>
      </w:pPr>
      <w:r>
        <w:t>Izrada dokumenta  Rječnik</w:t>
      </w:r>
    </w:p>
    <w:p w14:paraId="217CEA53" w14:textId="2659C6C3" w:rsidR="00164BB1" w:rsidRDefault="00164BB1" w:rsidP="002064BE">
      <w:pPr>
        <w:numPr>
          <w:ilvl w:val="0"/>
          <w:numId w:val="23"/>
        </w:numPr>
      </w:pPr>
      <w:r>
        <w:t>Izrada Use-Case modela (modela slučajeva korištenja)</w:t>
      </w:r>
    </w:p>
    <w:p w14:paraId="5FA3ACA6" w14:textId="0029BB81" w:rsidR="00164BB1" w:rsidRDefault="00164BB1" w:rsidP="002064BE">
      <w:pPr>
        <w:numPr>
          <w:ilvl w:val="0"/>
          <w:numId w:val="23"/>
        </w:numPr>
      </w:pPr>
      <w:r>
        <w:t>Izrada Requirement modela (modela zahtjeva)</w:t>
      </w:r>
    </w:p>
    <w:p w14:paraId="49D78A23" w14:textId="77777777" w:rsidR="002064BE" w:rsidRDefault="002064BE" w:rsidP="002064BE">
      <w:pPr>
        <w:ind w:left="1440"/>
      </w:pPr>
    </w:p>
    <w:p w14:paraId="7A7A2934" w14:textId="77777777" w:rsidR="00B938DA" w:rsidRDefault="00B938DA" w:rsidP="00B938DA">
      <w:pPr>
        <w:ind w:left="1440"/>
      </w:pPr>
    </w:p>
    <w:p w14:paraId="52CCB7EE" w14:textId="2E12D64B" w:rsidR="001F5E03" w:rsidRDefault="00B938DA">
      <w:pPr>
        <w:pStyle w:val="Heading1"/>
      </w:pPr>
      <w:r>
        <w:t>Resursi</w:t>
      </w:r>
    </w:p>
    <w:p w14:paraId="12B91602" w14:textId="140E9D8D" w:rsidR="001F5E03" w:rsidRDefault="00B938DA" w:rsidP="006071C2">
      <w:pPr>
        <w:ind w:left="720"/>
      </w:pPr>
      <w:r>
        <w:t xml:space="preserve">U </w:t>
      </w:r>
      <w:r w:rsidR="002064BE">
        <w:t>iteraciji 2.0</w:t>
      </w:r>
      <w:r>
        <w:t xml:space="preserve">, </w:t>
      </w:r>
      <w:r w:rsidR="002064BE">
        <w:t>s</w:t>
      </w:r>
      <w:r>
        <w:t xml:space="preserve">vi članovi tima učestvuju u izradi podzadataka u okviru zadatka – </w:t>
      </w:r>
      <w:r w:rsidR="002064BE">
        <w:t>prikupljanje zahtjeva.</w:t>
      </w:r>
      <w:r>
        <w:t xml:space="preserve"> Predviđeno vrijeme za izradu dokumenata je 4 sata po dokumentu, sa izuzetkom dokumenta </w:t>
      </w:r>
      <w:r w:rsidR="002064BE">
        <w:t>Specifikacija softverskih zahtjeva</w:t>
      </w:r>
      <w:r>
        <w:t xml:space="preserve"> za koji je predviđeno vrijeme 8 sati.</w:t>
      </w:r>
      <w:r w:rsidR="002064BE">
        <w:t xml:space="preserve"> Predviđeno vrijeme za izradu modela je 8 sati po modelu.</w:t>
      </w:r>
      <w:r>
        <w:t xml:space="preserve"> Ukupno vrijeme za izradu podzadataka je </w:t>
      </w:r>
      <w:r w:rsidR="002064BE">
        <w:t>4</w:t>
      </w:r>
      <w:r>
        <w:t>0 sati. Početak iteracije</w:t>
      </w:r>
      <w:r w:rsidR="006071C2">
        <w:t xml:space="preserve"> </w:t>
      </w:r>
      <w:r w:rsidR="002064BE">
        <w:t>2</w:t>
      </w:r>
      <w:r w:rsidR="006071C2">
        <w:t>.0</w:t>
      </w:r>
      <w:r>
        <w:t xml:space="preserve"> je </w:t>
      </w:r>
      <w:r w:rsidR="002064BE">
        <w:t>3</w:t>
      </w:r>
      <w:r>
        <w:t>.4.</w:t>
      </w:r>
      <w:r w:rsidR="002064BE">
        <w:t>2024.</w:t>
      </w:r>
      <w:r w:rsidR="006071C2">
        <w:t xml:space="preserve"> a krajni rok je </w:t>
      </w:r>
      <w:r w:rsidR="002064BE">
        <w:t>1</w:t>
      </w:r>
      <w:r w:rsidR="006071C2">
        <w:t>2.4.2024.</w:t>
      </w:r>
    </w:p>
    <w:p w14:paraId="2B084D8B" w14:textId="18451C37" w:rsidR="001F5E03" w:rsidRDefault="00DB7C7A">
      <w:pPr>
        <w:pStyle w:val="Heading1"/>
      </w:pPr>
      <w:r>
        <w:t>Kriterijum za ocjenu</w:t>
      </w:r>
    </w:p>
    <w:p w14:paraId="285BF21F" w14:textId="47220BE3" w:rsidR="006071C2" w:rsidRPr="00212995" w:rsidRDefault="006071C2" w:rsidP="006071C2">
      <w:pPr>
        <w:ind w:left="720"/>
      </w:pPr>
      <w:r>
        <w:t>Svi planirani zadaci i podzadaci treba da budu izvršeni u okviru zadatog roka da bi se smatrali uspješno obavljenim. Dokumenti treba da sadrže sve potrebne stavke kako bi se projektni zadatak na što bolji način odradio.</w:t>
      </w:r>
    </w:p>
    <w:p w14:paraId="7893A05D" w14:textId="167D5177" w:rsidR="003D3ECE" w:rsidRDefault="003D3ECE" w:rsidP="006071C2">
      <w:pPr>
        <w:pStyle w:val="InfoBlue"/>
        <w:ind w:left="0"/>
      </w:pPr>
    </w:p>
    <w:sectPr w:rsidR="003D3EC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BBAE2" w14:textId="77777777" w:rsidR="00925D49" w:rsidRDefault="00925D49">
      <w:pPr>
        <w:spacing w:line="240" w:lineRule="auto"/>
      </w:pPr>
      <w:r>
        <w:separator/>
      </w:r>
    </w:p>
  </w:endnote>
  <w:endnote w:type="continuationSeparator" w:id="0">
    <w:p w14:paraId="33597B77" w14:textId="77777777" w:rsidR="00925D49" w:rsidRDefault="00925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EA0A4" w14:textId="77777777" w:rsidR="001F5E0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65BF9E" w14:textId="77777777" w:rsidR="001F5E03" w:rsidRDefault="001F5E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F5E03" w14:paraId="71AF75B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81EEE5" w14:textId="02841A87" w:rsidR="001F5E03" w:rsidRDefault="004270B6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B688AE" w14:textId="152B03A1" w:rsidR="001F5E03" w:rsidRDefault="00000000">
          <w:pPr>
            <w:jc w:val="center"/>
          </w:pPr>
          <w:r>
            <w:sym w:font="Symbol" w:char="F0D3"/>
          </w:r>
          <w:r w:rsidR="004217C0">
            <w:t>Grupa 1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69EF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64B9B" w14:textId="1FAE0CA7" w:rsidR="001F5E03" w:rsidRDefault="004217C0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14:paraId="7342CEDB" w14:textId="77777777" w:rsidR="001F5E03" w:rsidRDefault="001F5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90D25" w14:textId="77777777" w:rsidR="001F5E03" w:rsidRDefault="001F5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444A8" w14:textId="77777777" w:rsidR="00925D49" w:rsidRDefault="00925D49">
      <w:pPr>
        <w:spacing w:line="240" w:lineRule="auto"/>
      </w:pPr>
      <w:r>
        <w:separator/>
      </w:r>
    </w:p>
  </w:footnote>
  <w:footnote w:type="continuationSeparator" w:id="0">
    <w:p w14:paraId="749ADC56" w14:textId="77777777" w:rsidR="00925D49" w:rsidRDefault="00925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8B71F" w14:textId="77777777" w:rsidR="001F5E03" w:rsidRDefault="001F5E03">
    <w:pPr>
      <w:rPr>
        <w:sz w:val="24"/>
      </w:rPr>
    </w:pPr>
  </w:p>
  <w:p w14:paraId="40A5E80C" w14:textId="77777777" w:rsidR="001F5E03" w:rsidRDefault="001F5E03">
    <w:pPr>
      <w:pBdr>
        <w:top w:val="single" w:sz="6" w:space="1" w:color="auto"/>
      </w:pBdr>
      <w:rPr>
        <w:sz w:val="24"/>
      </w:rPr>
    </w:pPr>
  </w:p>
  <w:p w14:paraId="37C3DF4A" w14:textId="7646CF1B" w:rsidR="001F5E03" w:rsidRDefault="00816F3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7059E5EF" w14:textId="77777777" w:rsidR="001F5E03" w:rsidRDefault="001F5E03">
    <w:pPr>
      <w:pBdr>
        <w:bottom w:val="single" w:sz="6" w:space="1" w:color="auto"/>
      </w:pBdr>
      <w:jc w:val="right"/>
      <w:rPr>
        <w:sz w:val="24"/>
      </w:rPr>
    </w:pPr>
  </w:p>
  <w:p w14:paraId="43D6E9AD" w14:textId="77777777" w:rsidR="001F5E03" w:rsidRDefault="001F5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5E03" w14:paraId="1542C97C" w14:textId="77777777">
      <w:tc>
        <w:tcPr>
          <w:tcW w:w="6379" w:type="dxa"/>
        </w:tcPr>
        <w:p w14:paraId="5C199780" w14:textId="0F6FEC68" w:rsidR="001F5E03" w:rsidRDefault="00C976B0">
          <w:r>
            <w:t>SmartMeds</w:t>
          </w:r>
          <w:r w:rsidR="008A0070">
            <w:t xml:space="preserve"> </w:t>
          </w:r>
        </w:p>
      </w:tc>
      <w:tc>
        <w:tcPr>
          <w:tcW w:w="3179" w:type="dxa"/>
        </w:tcPr>
        <w:p w14:paraId="5CD5E86F" w14:textId="12813E99" w:rsidR="001F5E03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8A0070">
            <w:t>Verzija</w:t>
          </w:r>
          <w:r>
            <w:t xml:space="preserve">:           </w:t>
          </w:r>
          <w:r w:rsidR="00C00392">
            <w:t>1</w:t>
          </w:r>
          <w:r w:rsidR="004270B6">
            <w:t>.0</w:t>
          </w:r>
        </w:p>
      </w:tc>
    </w:tr>
    <w:tr w:rsidR="001F5E03" w14:paraId="7A841ED0" w14:textId="77777777">
      <w:tc>
        <w:tcPr>
          <w:tcW w:w="6379" w:type="dxa"/>
        </w:tcPr>
        <w:p w14:paraId="3E3867BF" w14:textId="1966DCC2" w:rsidR="001F5E03" w:rsidRDefault="00C976B0">
          <w:r>
            <w:t xml:space="preserve">Plan iteracije </w:t>
          </w:r>
          <w:r w:rsidR="00ED2E6D">
            <w:t>2</w:t>
          </w:r>
          <w:r>
            <w:t>.0</w:t>
          </w:r>
        </w:p>
      </w:tc>
      <w:tc>
        <w:tcPr>
          <w:tcW w:w="3179" w:type="dxa"/>
        </w:tcPr>
        <w:p w14:paraId="14F0F217" w14:textId="56254B04" w:rsidR="001F5E03" w:rsidRDefault="00000000">
          <w:r>
            <w:t xml:space="preserve">  </w:t>
          </w:r>
          <w:r w:rsidR="004270B6">
            <w:t>Datum</w:t>
          </w:r>
          <w:r>
            <w:t xml:space="preserve">:  </w:t>
          </w:r>
          <w:r w:rsidR="00816F32">
            <w:t>0</w:t>
          </w:r>
          <w:r w:rsidR="002A2971">
            <w:t>2</w:t>
          </w:r>
          <w:r w:rsidR="004270B6">
            <w:t>.</w:t>
          </w:r>
          <w:r w:rsidR="00816F32">
            <w:t>0</w:t>
          </w:r>
          <w:r w:rsidR="004270B6">
            <w:t>4.2024.</w:t>
          </w:r>
        </w:p>
      </w:tc>
    </w:tr>
  </w:tbl>
  <w:p w14:paraId="03535B0F" w14:textId="77777777" w:rsidR="001F5E03" w:rsidRDefault="001F5E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0D8C3" w14:textId="77777777" w:rsidR="001F5E03" w:rsidRDefault="001F5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DD2DAE"/>
    <w:multiLevelType w:val="hybridMultilevel"/>
    <w:tmpl w:val="6D908A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41701"/>
    <w:multiLevelType w:val="multilevel"/>
    <w:tmpl w:val="57FA73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287708">
    <w:abstractNumId w:val="0"/>
  </w:num>
  <w:num w:numId="2" w16cid:durableId="10300309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62167556">
    <w:abstractNumId w:val="11"/>
  </w:num>
  <w:num w:numId="4" w16cid:durableId="225192186">
    <w:abstractNumId w:val="21"/>
  </w:num>
  <w:num w:numId="5" w16cid:durableId="1243225725">
    <w:abstractNumId w:val="16"/>
  </w:num>
  <w:num w:numId="6" w16cid:durableId="1609312537">
    <w:abstractNumId w:val="15"/>
  </w:num>
  <w:num w:numId="7" w16cid:durableId="145412828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34779250">
    <w:abstractNumId w:val="2"/>
  </w:num>
  <w:num w:numId="9" w16cid:durableId="1198665692">
    <w:abstractNumId w:val="20"/>
  </w:num>
  <w:num w:numId="10" w16cid:durableId="1470056277">
    <w:abstractNumId w:val="3"/>
  </w:num>
  <w:num w:numId="11" w16cid:durableId="1274284551">
    <w:abstractNumId w:val="12"/>
  </w:num>
  <w:num w:numId="12" w16cid:durableId="1347439031">
    <w:abstractNumId w:val="10"/>
  </w:num>
  <w:num w:numId="13" w16cid:durableId="1184592603">
    <w:abstractNumId w:val="19"/>
  </w:num>
  <w:num w:numId="14" w16cid:durableId="2082752377">
    <w:abstractNumId w:val="9"/>
  </w:num>
  <w:num w:numId="15" w16cid:durableId="910116159">
    <w:abstractNumId w:val="4"/>
  </w:num>
  <w:num w:numId="16" w16cid:durableId="985931263">
    <w:abstractNumId w:val="18"/>
  </w:num>
  <w:num w:numId="17" w16cid:durableId="2077698430">
    <w:abstractNumId w:val="14"/>
  </w:num>
  <w:num w:numId="18" w16cid:durableId="21980111">
    <w:abstractNumId w:val="5"/>
  </w:num>
  <w:num w:numId="19" w16cid:durableId="1125663080">
    <w:abstractNumId w:val="13"/>
  </w:num>
  <w:num w:numId="20" w16cid:durableId="45112037">
    <w:abstractNumId w:val="6"/>
  </w:num>
  <w:num w:numId="21" w16cid:durableId="1369528369">
    <w:abstractNumId w:val="17"/>
  </w:num>
  <w:num w:numId="22" w16cid:durableId="562177945">
    <w:abstractNumId w:val="8"/>
  </w:num>
  <w:num w:numId="23" w16cid:durableId="1668433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ECE"/>
    <w:rsid w:val="000A61EA"/>
    <w:rsid w:val="000F69EF"/>
    <w:rsid w:val="00156A4D"/>
    <w:rsid w:val="00164BB1"/>
    <w:rsid w:val="001F5E03"/>
    <w:rsid w:val="002064BE"/>
    <w:rsid w:val="002A2971"/>
    <w:rsid w:val="003436BB"/>
    <w:rsid w:val="003D3ECE"/>
    <w:rsid w:val="003F41AD"/>
    <w:rsid w:val="004217C0"/>
    <w:rsid w:val="004270B6"/>
    <w:rsid w:val="00463BF3"/>
    <w:rsid w:val="00541586"/>
    <w:rsid w:val="00583DA7"/>
    <w:rsid w:val="005D6CD1"/>
    <w:rsid w:val="006071C2"/>
    <w:rsid w:val="00625E52"/>
    <w:rsid w:val="00707234"/>
    <w:rsid w:val="007305AA"/>
    <w:rsid w:val="00816F32"/>
    <w:rsid w:val="008A0070"/>
    <w:rsid w:val="00925D49"/>
    <w:rsid w:val="00B31F60"/>
    <w:rsid w:val="00B938DA"/>
    <w:rsid w:val="00BA67BE"/>
    <w:rsid w:val="00C00392"/>
    <w:rsid w:val="00C976B0"/>
    <w:rsid w:val="00CD5F9B"/>
    <w:rsid w:val="00D10095"/>
    <w:rsid w:val="00D61695"/>
    <w:rsid w:val="00DB7C7A"/>
    <w:rsid w:val="00E23D03"/>
    <w:rsid w:val="00E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F311B7"/>
  <w15:chartTrackingRefBased/>
  <w15:docId w15:val="{4AD712BC-B392-4AD8-9754-9CF4F25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X\Desktop\PIS%20-%20Projekat\SABLONI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82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ivana</dc:creator>
  <cp:keywords/>
  <dc:description/>
  <cp:lastModifiedBy>Ivana Jugović</cp:lastModifiedBy>
  <cp:revision>12</cp:revision>
  <cp:lastPrinted>1899-12-31T23:00:00Z</cp:lastPrinted>
  <dcterms:created xsi:type="dcterms:W3CDTF">2024-04-01T21:10:00Z</dcterms:created>
  <dcterms:modified xsi:type="dcterms:W3CDTF">2024-04-13T09:29:00Z</dcterms:modified>
</cp:coreProperties>
</file>