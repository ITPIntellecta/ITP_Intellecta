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E840" w14:textId="49E0B736" w:rsidR="001F5E03" w:rsidRPr="00AF20FD" w:rsidRDefault="00816F32">
      <w:pPr>
        <w:pStyle w:val="Title"/>
        <w:jc w:val="right"/>
      </w:pPr>
      <w:r w:rsidRPr="00AF20FD">
        <w:t>SmartMeds</w:t>
      </w:r>
    </w:p>
    <w:p w14:paraId="749D46B3" w14:textId="77777777" w:rsidR="008A0070" w:rsidRPr="00AF20FD" w:rsidRDefault="008A0070" w:rsidP="008A0070"/>
    <w:p w14:paraId="4468CC0C" w14:textId="02794BE5" w:rsidR="001F5E03" w:rsidRPr="00AF20FD" w:rsidRDefault="00C976B0">
      <w:pPr>
        <w:pStyle w:val="Title"/>
        <w:jc w:val="right"/>
      </w:pPr>
      <w:r w:rsidRPr="00AF20FD">
        <w:t>Plan iteracije</w:t>
      </w:r>
    </w:p>
    <w:p w14:paraId="0368B850" w14:textId="77777777" w:rsidR="001F5E03" w:rsidRPr="00AF20FD" w:rsidRDefault="001F5E03">
      <w:pPr>
        <w:pStyle w:val="Title"/>
        <w:jc w:val="right"/>
      </w:pPr>
    </w:p>
    <w:p w14:paraId="63738145" w14:textId="0121BD39" w:rsidR="001F5E03" w:rsidRPr="00AF20FD" w:rsidRDefault="00D10095">
      <w:pPr>
        <w:pStyle w:val="Title"/>
        <w:jc w:val="right"/>
        <w:rPr>
          <w:sz w:val="28"/>
        </w:rPr>
      </w:pPr>
      <w:r w:rsidRPr="00AF20FD">
        <w:rPr>
          <w:sz w:val="28"/>
        </w:rPr>
        <w:t xml:space="preserve">Verzija </w:t>
      </w:r>
      <w:r w:rsidR="000F69EF" w:rsidRPr="00AF20FD">
        <w:rPr>
          <w:sz w:val="28"/>
        </w:rPr>
        <w:t>1</w:t>
      </w:r>
      <w:r w:rsidRPr="00AF20FD">
        <w:rPr>
          <w:sz w:val="28"/>
        </w:rPr>
        <w:t>.</w:t>
      </w:r>
      <w:r w:rsidR="008049C7" w:rsidRPr="00AF20FD">
        <w:rPr>
          <w:sz w:val="28"/>
        </w:rPr>
        <w:t>0</w:t>
      </w:r>
    </w:p>
    <w:p w14:paraId="61331459" w14:textId="77777777" w:rsidR="001F5E03" w:rsidRPr="00AF20FD" w:rsidRDefault="001F5E03">
      <w:pPr>
        <w:pStyle w:val="Title"/>
        <w:rPr>
          <w:sz w:val="28"/>
        </w:rPr>
      </w:pPr>
    </w:p>
    <w:p w14:paraId="7FA083D4" w14:textId="77777777" w:rsidR="001F5E03" w:rsidRPr="00AF20FD" w:rsidRDefault="001F5E03"/>
    <w:p w14:paraId="30A63AB6" w14:textId="77777777" w:rsidR="001F5E03" w:rsidRPr="00AF20FD" w:rsidRDefault="001F5E03">
      <w:pPr>
        <w:sectPr w:rsidR="001F5E03" w:rsidRPr="00AF20FD" w:rsidSect="00822A2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2718A1" w14:textId="70090DAF" w:rsidR="001F5E03" w:rsidRPr="00AF20FD" w:rsidRDefault="004270B6">
      <w:pPr>
        <w:pStyle w:val="Title"/>
      </w:pPr>
      <w:r w:rsidRPr="00AF20FD"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E03" w:rsidRPr="00AF20FD" w14:paraId="40DC8A30" w14:textId="77777777">
        <w:tc>
          <w:tcPr>
            <w:tcW w:w="2304" w:type="dxa"/>
          </w:tcPr>
          <w:p w14:paraId="1AE8C164" w14:textId="2069E7B2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E4FD831" w14:textId="367D95D4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0825B8DB" w14:textId="322021AF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A315026" w14:textId="483F9C56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Autor</w:t>
            </w:r>
          </w:p>
        </w:tc>
      </w:tr>
      <w:tr w:rsidR="001F5E03" w:rsidRPr="00AF20FD" w14:paraId="35F853B5" w14:textId="77777777">
        <w:tc>
          <w:tcPr>
            <w:tcW w:w="2304" w:type="dxa"/>
          </w:tcPr>
          <w:p w14:paraId="67AE18BE" w14:textId="1BDE77F1" w:rsidR="001F5E03" w:rsidRPr="00AF20FD" w:rsidRDefault="008049C7">
            <w:pPr>
              <w:pStyle w:val="Tabletext"/>
            </w:pPr>
            <w:r w:rsidRPr="00AF20FD">
              <w:t>13</w:t>
            </w:r>
            <w:r w:rsidR="00816F32" w:rsidRPr="00AF20FD">
              <w:t>.04.2024.</w:t>
            </w:r>
          </w:p>
        </w:tc>
        <w:tc>
          <w:tcPr>
            <w:tcW w:w="1152" w:type="dxa"/>
          </w:tcPr>
          <w:p w14:paraId="1CF831E7" w14:textId="6CD8C0E5" w:rsidR="001F5E03" w:rsidRPr="00AF20FD" w:rsidRDefault="004270B6">
            <w:pPr>
              <w:pStyle w:val="Tabletext"/>
            </w:pPr>
            <w:r w:rsidRPr="00AF20FD">
              <w:t>1.0</w:t>
            </w:r>
          </w:p>
        </w:tc>
        <w:tc>
          <w:tcPr>
            <w:tcW w:w="3744" w:type="dxa"/>
          </w:tcPr>
          <w:p w14:paraId="789F2E93" w14:textId="2A7D5B92" w:rsidR="001F5E03" w:rsidRPr="00AF20FD" w:rsidRDefault="008049C7">
            <w:pPr>
              <w:pStyle w:val="Tabletext"/>
            </w:pPr>
            <w:r w:rsidRPr="00AF20FD">
              <w:t>Opis i plan planirane izrade zadataka</w:t>
            </w:r>
            <w:r w:rsidR="004217C0" w:rsidRPr="00AF20FD">
              <w:t xml:space="preserve"> u sklopu iteracije </w:t>
            </w:r>
            <w:r w:rsidRPr="00AF20FD">
              <w:t>3</w:t>
            </w:r>
            <w:r w:rsidR="004217C0" w:rsidRPr="00AF20FD">
              <w:t>.0</w:t>
            </w:r>
          </w:p>
        </w:tc>
        <w:tc>
          <w:tcPr>
            <w:tcW w:w="2304" w:type="dxa"/>
          </w:tcPr>
          <w:p w14:paraId="0DCABE6F" w14:textId="18357A71" w:rsidR="001F5E03" w:rsidRPr="00AF20FD" w:rsidRDefault="004270B6">
            <w:pPr>
              <w:pStyle w:val="Tabletext"/>
            </w:pPr>
            <w:r w:rsidRPr="00AF20FD">
              <w:t>Ivana Jugović</w:t>
            </w:r>
          </w:p>
        </w:tc>
      </w:tr>
      <w:tr w:rsidR="001F5E03" w:rsidRPr="00AF20FD" w14:paraId="1EE543E6" w14:textId="77777777">
        <w:tc>
          <w:tcPr>
            <w:tcW w:w="2304" w:type="dxa"/>
          </w:tcPr>
          <w:p w14:paraId="12B0271D" w14:textId="40AC244E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0AD94DA5" w14:textId="26F99051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4D8458B4" w14:textId="4F222DF2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694BE035" w14:textId="6D49716E" w:rsidR="001F5E03" w:rsidRPr="00AF20FD" w:rsidRDefault="001F5E03">
            <w:pPr>
              <w:pStyle w:val="Tabletext"/>
            </w:pPr>
          </w:p>
        </w:tc>
      </w:tr>
      <w:tr w:rsidR="001F5E03" w:rsidRPr="00AF20FD" w14:paraId="41B5DC20" w14:textId="77777777">
        <w:tc>
          <w:tcPr>
            <w:tcW w:w="2304" w:type="dxa"/>
          </w:tcPr>
          <w:p w14:paraId="5C6A7E95" w14:textId="77777777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7C870486" w14:textId="77777777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62C5862F" w14:textId="77777777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4EB99C81" w14:textId="77777777" w:rsidR="001F5E03" w:rsidRPr="00AF20FD" w:rsidRDefault="001F5E03">
            <w:pPr>
              <w:pStyle w:val="Tabletext"/>
            </w:pPr>
          </w:p>
        </w:tc>
      </w:tr>
      <w:tr w:rsidR="001F5E03" w:rsidRPr="00AF20FD" w14:paraId="794294DD" w14:textId="77777777">
        <w:tc>
          <w:tcPr>
            <w:tcW w:w="2304" w:type="dxa"/>
          </w:tcPr>
          <w:p w14:paraId="78CA9A9A" w14:textId="77777777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0F9A0421" w14:textId="77777777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229D14F8" w14:textId="77777777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7F3A43A9" w14:textId="77777777" w:rsidR="001F5E03" w:rsidRPr="00AF20FD" w:rsidRDefault="001F5E03">
            <w:pPr>
              <w:pStyle w:val="Tabletext"/>
            </w:pPr>
          </w:p>
        </w:tc>
      </w:tr>
    </w:tbl>
    <w:p w14:paraId="0A55E6D6" w14:textId="77777777" w:rsidR="001F5E03" w:rsidRPr="00AF20FD" w:rsidRDefault="001F5E03"/>
    <w:p w14:paraId="1C855FA9" w14:textId="54AD2CB1" w:rsidR="001F5E03" w:rsidRPr="00AF20FD" w:rsidRDefault="00C976B0">
      <w:pPr>
        <w:pStyle w:val="Title"/>
      </w:pPr>
      <w:r w:rsidRPr="00AF20FD">
        <w:t>Sadržaj</w:t>
      </w:r>
    </w:p>
    <w:p w14:paraId="43B3878C" w14:textId="329261DF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fldChar w:fldCharType="begin"/>
      </w:r>
      <w:r w:rsidRPr="00AF20FD">
        <w:instrText xml:space="preserve"> TOC \o "1-3" </w:instrText>
      </w:r>
      <w:r w:rsidRPr="00AF20FD">
        <w:fldChar w:fldCharType="separate"/>
      </w:r>
      <w:r w:rsidRPr="00AF20FD">
        <w:rPr>
          <w:szCs w:val="24"/>
        </w:rPr>
        <w:t>1.</w:t>
      </w:r>
      <w:r w:rsidRPr="00AF20FD">
        <w:rPr>
          <w:sz w:val="24"/>
          <w:szCs w:val="24"/>
        </w:rPr>
        <w:tab/>
      </w:r>
      <w:r w:rsidR="00C976B0" w:rsidRPr="00AF20FD">
        <w:rPr>
          <w:szCs w:val="24"/>
        </w:rPr>
        <w:t>Uvod</w:t>
      </w:r>
      <w:r w:rsidRPr="00AF20FD">
        <w:tab/>
      </w:r>
      <w:r w:rsidRPr="00AF20FD">
        <w:fldChar w:fldCharType="begin"/>
      </w:r>
      <w:r w:rsidRPr="00AF20FD">
        <w:instrText xml:space="preserve"> PAGEREF _Toc492788044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963E5B1" w14:textId="71D9BEAF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1.1</w:t>
      </w:r>
      <w:r w:rsidRPr="00AF20FD">
        <w:rPr>
          <w:sz w:val="24"/>
          <w:szCs w:val="24"/>
        </w:rPr>
        <w:tab/>
      </w:r>
      <w:r w:rsidR="00C976B0" w:rsidRPr="00AF20FD">
        <w:t>Svrha dokumenta</w:t>
      </w:r>
      <w:r w:rsidRPr="00AF20FD">
        <w:tab/>
      </w:r>
      <w:r w:rsidRPr="00AF20FD">
        <w:fldChar w:fldCharType="begin"/>
      </w:r>
      <w:r w:rsidRPr="00AF20FD">
        <w:instrText xml:space="preserve"> PAGEREF _Toc492788045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686F9D5A" w14:textId="301F51F5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1.2</w:t>
      </w:r>
      <w:r w:rsidRPr="00AF20FD">
        <w:rPr>
          <w:sz w:val="24"/>
          <w:szCs w:val="24"/>
        </w:rPr>
        <w:tab/>
      </w:r>
      <w:r w:rsidR="00C976B0" w:rsidRPr="00AF20FD">
        <w:t>Područje primjene</w:t>
      </w:r>
      <w:r w:rsidRPr="00AF20FD">
        <w:tab/>
      </w:r>
      <w:r w:rsidRPr="00AF20FD">
        <w:fldChar w:fldCharType="begin"/>
      </w:r>
      <w:r w:rsidRPr="00AF20FD">
        <w:instrText xml:space="preserve"> PAGEREF _Toc492788046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CF46EAC" w14:textId="50C5BF6D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1.3</w:t>
      </w:r>
      <w:r w:rsidRPr="00AF20FD">
        <w:rPr>
          <w:sz w:val="24"/>
          <w:szCs w:val="24"/>
        </w:rPr>
        <w:tab/>
      </w:r>
      <w:r w:rsidR="00C976B0" w:rsidRPr="00AF20FD">
        <w:t>Definicije</w:t>
      </w:r>
      <w:r w:rsidRPr="00AF20FD">
        <w:t xml:space="preserve">, </w:t>
      </w:r>
      <w:r w:rsidR="00C976B0" w:rsidRPr="00AF20FD">
        <w:t>akronimi i skraćenice</w:t>
      </w:r>
      <w:r w:rsidRPr="00AF20FD">
        <w:tab/>
      </w:r>
      <w:r w:rsidRPr="00AF20FD">
        <w:fldChar w:fldCharType="begin"/>
      </w:r>
      <w:r w:rsidRPr="00AF20FD">
        <w:instrText xml:space="preserve"> PAGEREF _Toc492788047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7402425A" w14:textId="41C4C929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</w:t>
      </w:r>
      <w:r w:rsidR="008049C7" w:rsidRPr="00AF20FD">
        <w:t>4</w:t>
      </w:r>
      <w:r w:rsidRPr="00AF20FD">
        <w:rPr>
          <w:sz w:val="24"/>
          <w:szCs w:val="24"/>
        </w:rPr>
        <w:tab/>
      </w:r>
      <w:r w:rsidR="00C976B0" w:rsidRPr="00AF20FD">
        <w:t>Pregled</w:t>
      </w:r>
      <w:r w:rsidRPr="00AF20FD">
        <w:tab/>
      </w:r>
      <w:r w:rsidRPr="00AF20FD">
        <w:fldChar w:fldCharType="begin"/>
      </w:r>
      <w:r w:rsidRPr="00AF20FD">
        <w:instrText xml:space="preserve"> PAGEREF _Toc492788049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5B86A3D" w14:textId="77777777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2.</w:t>
      </w:r>
      <w:r w:rsidRPr="00AF20FD">
        <w:rPr>
          <w:sz w:val="24"/>
          <w:szCs w:val="24"/>
        </w:rPr>
        <w:tab/>
      </w:r>
      <w:r w:rsidRPr="00AF20FD">
        <w:rPr>
          <w:szCs w:val="24"/>
        </w:rPr>
        <w:t>Plan</w:t>
      </w:r>
      <w:r w:rsidRPr="00AF20FD">
        <w:tab/>
      </w:r>
      <w:r w:rsidRPr="00AF20FD">
        <w:fldChar w:fldCharType="begin"/>
      </w:r>
      <w:r w:rsidRPr="00AF20FD">
        <w:instrText xml:space="preserve"> PAGEREF _Toc492788050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ED05D3B" w14:textId="0D1C03A7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3.</w:t>
      </w:r>
      <w:r w:rsidRPr="00AF20FD">
        <w:rPr>
          <w:sz w:val="24"/>
          <w:szCs w:val="24"/>
        </w:rPr>
        <w:tab/>
      </w:r>
      <w:r w:rsidRPr="00AF20FD">
        <w:rPr>
          <w:szCs w:val="24"/>
        </w:rPr>
        <w:t>Res</w:t>
      </w:r>
      <w:r w:rsidR="00C976B0" w:rsidRPr="00AF20FD">
        <w:rPr>
          <w:szCs w:val="24"/>
        </w:rPr>
        <w:t>ursi</w:t>
      </w:r>
      <w:r w:rsidRPr="00AF20FD">
        <w:tab/>
      </w:r>
      <w:r w:rsidRPr="00AF20FD">
        <w:fldChar w:fldCharType="begin"/>
      </w:r>
      <w:r w:rsidRPr="00AF20FD">
        <w:instrText xml:space="preserve"> PAGEREF _Toc492788051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6691F9B" w14:textId="0036A18E" w:rsidR="001F5E03" w:rsidRPr="00AF20FD" w:rsidRDefault="00B31F6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4.</w:t>
      </w:r>
      <w:r w:rsidRPr="00AF20FD">
        <w:rPr>
          <w:sz w:val="24"/>
          <w:szCs w:val="24"/>
        </w:rPr>
        <w:tab/>
      </w:r>
      <w:r w:rsidR="00C976B0" w:rsidRPr="00AF20FD">
        <w:rPr>
          <w:szCs w:val="24"/>
        </w:rPr>
        <w:t>Kriterijumi za ocjenu</w:t>
      </w:r>
      <w:r w:rsidRPr="00AF20FD">
        <w:tab/>
      </w:r>
      <w:r w:rsidRPr="00AF20FD">
        <w:fldChar w:fldCharType="begin"/>
      </w:r>
      <w:r w:rsidRPr="00AF20FD">
        <w:instrText xml:space="preserve"> PAGEREF _Toc492788053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9EE5D98" w14:textId="4879491B" w:rsidR="001F5E03" w:rsidRPr="00AF20FD" w:rsidRDefault="00000000">
      <w:pPr>
        <w:pStyle w:val="Title"/>
      </w:pPr>
      <w:r w:rsidRPr="00AF20FD">
        <w:fldChar w:fldCharType="end"/>
      </w:r>
      <w:r w:rsidRPr="00AF20FD">
        <w:br w:type="page"/>
      </w:r>
      <w:r w:rsidR="00BA67BE" w:rsidRPr="00AF20FD">
        <w:lastRenderedPageBreak/>
        <w:t xml:space="preserve">Plan iteracije </w:t>
      </w:r>
      <w:r w:rsidR="00606D97">
        <w:t>3</w:t>
      </w:r>
      <w:r w:rsidR="00BA67BE" w:rsidRPr="00AF20FD">
        <w:t>.0</w:t>
      </w:r>
    </w:p>
    <w:p w14:paraId="6889535A" w14:textId="28275B3E" w:rsidR="001F5E03" w:rsidRPr="00AF20FD" w:rsidRDefault="00BA67BE">
      <w:pPr>
        <w:pStyle w:val="Heading1"/>
      </w:pPr>
      <w:r w:rsidRPr="00AF20FD">
        <w:t>Uvod</w:t>
      </w:r>
    </w:p>
    <w:p w14:paraId="774F9A4E" w14:textId="67D07EC7" w:rsidR="001F5E03" w:rsidRPr="00AF20FD" w:rsidRDefault="00BA67BE" w:rsidP="00BA67BE">
      <w:pPr>
        <w:ind w:left="720"/>
      </w:pPr>
      <w:r w:rsidRPr="00AF20FD">
        <w:t xml:space="preserve">U dokumentu </w:t>
      </w:r>
      <w:r w:rsidRPr="00AF20FD">
        <w:rPr>
          <w:i/>
          <w:iCs/>
        </w:rPr>
        <w:t>Plan iteracije</w:t>
      </w:r>
      <w:r w:rsidRPr="00AF20FD">
        <w:t xml:space="preserve"> opisane su sve aktivnosti, zadaci koji po planu treba da se izvrše u sklopu iteracije </w:t>
      </w:r>
      <w:r w:rsidR="008049C7" w:rsidRPr="00AF20FD">
        <w:t>3</w:t>
      </w:r>
      <w:r w:rsidRPr="00AF20FD">
        <w:t>.0, te nam služi za izradu informacionog sistema za podršku upravljanju, vođenju, organizaciji i samom operativnom radu apoteka.</w:t>
      </w:r>
    </w:p>
    <w:p w14:paraId="43DF90C8" w14:textId="53FD177B" w:rsidR="001F5E03" w:rsidRPr="00AF20FD" w:rsidRDefault="00BA67BE">
      <w:pPr>
        <w:pStyle w:val="Heading2"/>
      </w:pPr>
      <w:r w:rsidRPr="00AF20FD">
        <w:t>Svrha dokumenta</w:t>
      </w:r>
    </w:p>
    <w:p w14:paraId="2DB2BD0C" w14:textId="18F5D167" w:rsidR="00BA67BE" w:rsidRPr="00AF20FD" w:rsidRDefault="00BA67BE" w:rsidP="00BA67BE">
      <w:pPr>
        <w:ind w:left="720"/>
      </w:pPr>
      <w:r w:rsidRPr="00AF20FD">
        <w:t xml:space="preserve">Svrha dokumenta </w:t>
      </w:r>
      <w:r w:rsidRPr="00AF20FD">
        <w:rPr>
          <w:i/>
          <w:iCs/>
        </w:rPr>
        <w:t xml:space="preserve">Plan iteracije </w:t>
      </w:r>
      <w:r w:rsidRPr="00AF20FD">
        <w:t>je pomoć članovima tima u organizaciji i izradi podzadataka unutar projektnog zadatka</w:t>
      </w:r>
      <w:r w:rsidR="00541586" w:rsidRPr="00AF20FD">
        <w:t>, te uvid u plan razvoja projekta</w:t>
      </w:r>
      <w:r w:rsidRPr="00AF20FD">
        <w:t>.</w:t>
      </w:r>
    </w:p>
    <w:p w14:paraId="1B36C4E2" w14:textId="5128B566" w:rsidR="001F5E03" w:rsidRPr="00AF20FD" w:rsidRDefault="00BA67BE">
      <w:pPr>
        <w:pStyle w:val="Heading2"/>
      </w:pPr>
      <w:r w:rsidRPr="00AF20FD">
        <w:t>Područje primjene</w:t>
      </w:r>
    </w:p>
    <w:p w14:paraId="72DC9BEE" w14:textId="267E6506" w:rsidR="00BA67BE" w:rsidRPr="00AF20FD" w:rsidRDefault="00BA67BE" w:rsidP="00BA67BE">
      <w:pPr>
        <w:ind w:left="720"/>
      </w:pPr>
      <w:r w:rsidRPr="00AF20FD">
        <w:t xml:space="preserve">Dokumenta </w:t>
      </w:r>
      <w:r w:rsidRPr="00AF20FD">
        <w:rPr>
          <w:i/>
          <w:iCs/>
        </w:rPr>
        <w:t xml:space="preserve">Plan iteracije </w:t>
      </w:r>
      <w:r w:rsidRPr="00AF20FD">
        <w:t>koristi se u planiranju i organizaciji tima koji radi na projektnom zadatku</w:t>
      </w:r>
      <w:r w:rsidR="00DB7C7A" w:rsidRPr="00AF20FD">
        <w:t>.</w:t>
      </w:r>
      <w:r w:rsidRPr="00AF20FD">
        <w:t xml:space="preserve"> Članovi tima imaju uvid u </w:t>
      </w:r>
      <w:r w:rsidR="00DB7C7A" w:rsidRPr="00AF20FD">
        <w:t xml:space="preserve">raspored zadataka, zaduženja na zadacima kao i u </w:t>
      </w:r>
      <w:r w:rsidR="00156A4D" w:rsidRPr="00AF20FD">
        <w:t xml:space="preserve"> to </w:t>
      </w:r>
      <w:r w:rsidR="00DB7C7A" w:rsidRPr="00AF20FD">
        <w:t>koje vrijeme je predviđeno za izradu.</w:t>
      </w:r>
      <w:r w:rsidR="00156A4D" w:rsidRPr="00AF20FD">
        <w:t xml:space="preserve"> Projektni menadžer ima uvid u plan rada na projektu i u zaduženja na zadacima u sklopu tima. </w:t>
      </w:r>
    </w:p>
    <w:p w14:paraId="6E44850E" w14:textId="2E7146ED" w:rsidR="001F5E03" w:rsidRPr="00AF20FD" w:rsidRDefault="00156A4D">
      <w:pPr>
        <w:pStyle w:val="Heading2"/>
      </w:pPr>
      <w:r w:rsidRPr="00AF20FD">
        <w:t>Definicije, akronimi i skraćenice</w:t>
      </w:r>
    </w:p>
    <w:p w14:paraId="55B15874" w14:textId="55C528EE" w:rsidR="001F5E03" w:rsidRPr="00AF20FD" w:rsidRDefault="00156A4D" w:rsidP="00156A4D">
      <w:pPr>
        <w:ind w:left="720"/>
      </w:pPr>
      <w:r w:rsidRPr="00AF20FD">
        <w:t>Definicije, akronimi i skraćenice se obrazlažu u sklopu dokumenta Rječnik.</w:t>
      </w:r>
    </w:p>
    <w:p w14:paraId="0DFFF8AE" w14:textId="06AC1D5C" w:rsidR="001F5E03" w:rsidRPr="00AF20FD" w:rsidRDefault="00156A4D">
      <w:pPr>
        <w:pStyle w:val="Heading2"/>
      </w:pPr>
      <w:r w:rsidRPr="00AF20FD">
        <w:t>Pregled</w:t>
      </w:r>
    </w:p>
    <w:p w14:paraId="53633E7E" w14:textId="67599928" w:rsidR="00156A4D" w:rsidRPr="00AF20FD" w:rsidRDefault="00156A4D" w:rsidP="00156A4D">
      <w:pPr>
        <w:ind w:left="720"/>
      </w:pPr>
      <w:r w:rsidRPr="00AF20FD">
        <w:t xml:space="preserve">Ostatak dokumenta se zasniva na razradi plana rada u iteraciji </w:t>
      </w:r>
      <w:r w:rsidR="00AF20FD">
        <w:t>3</w:t>
      </w:r>
      <w:r w:rsidRPr="00AF20FD">
        <w:t>.0, podjeli zadataka (podzadataka), predviđenom vremenu za izradu i redoslijedu obavljanja zadataka.</w:t>
      </w:r>
    </w:p>
    <w:p w14:paraId="3C845726" w14:textId="77777777" w:rsidR="001F5E03" w:rsidRPr="00AF20FD" w:rsidRDefault="00000000">
      <w:pPr>
        <w:pStyle w:val="Heading1"/>
      </w:pPr>
      <w:bookmarkStart w:id="0" w:name="_Toc492788050"/>
      <w:r w:rsidRPr="00AF20FD">
        <w:t>Plan</w:t>
      </w:r>
      <w:bookmarkEnd w:id="0"/>
    </w:p>
    <w:p w14:paraId="46147D53" w14:textId="3764945B" w:rsidR="00B938DA" w:rsidRPr="00AF20FD" w:rsidRDefault="00156A4D" w:rsidP="00156A4D">
      <w:pPr>
        <w:ind w:left="720"/>
      </w:pPr>
      <w:r w:rsidRPr="00AF20FD">
        <w:t xml:space="preserve">U iteraciji </w:t>
      </w:r>
      <w:r w:rsidR="00AF20FD">
        <w:t>3</w:t>
      </w:r>
      <w:r w:rsidRPr="00AF20FD">
        <w:t>.0 planira se</w:t>
      </w:r>
      <w:r w:rsidR="00AF20FD">
        <w:t xml:space="preserve"> završetak Use-Case modela iz prethodne iteracije, te</w:t>
      </w:r>
      <w:r w:rsidRPr="00AF20FD">
        <w:t xml:space="preserve"> obavljanje jednog zadatka u sklopu projektnog zadatka a to je </w:t>
      </w:r>
      <w:r w:rsidR="005D16C5">
        <w:t>specifikacija i modelovanje</w:t>
      </w:r>
      <w:r w:rsidRPr="00AF20FD">
        <w:t>. Ovaj zadatak podijeljen je na podzadatke, te dodijeljen članovima tima radi bržeg i efikasnijeg rada</w:t>
      </w:r>
      <w:r w:rsidR="00B938DA" w:rsidRPr="00AF20FD">
        <w:t xml:space="preserve">. U sklopu iteracije </w:t>
      </w:r>
      <w:r w:rsidR="005D16C5">
        <w:t>3</w:t>
      </w:r>
      <w:r w:rsidR="00B938DA" w:rsidRPr="00AF20FD">
        <w:t xml:space="preserve">.0, izrađuju se </w:t>
      </w:r>
      <w:r w:rsidR="005D16C5">
        <w:t>tri</w:t>
      </w:r>
      <w:r w:rsidR="00B938DA" w:rsidRPr="00AF20FD">
        <w:t xml:space="preserve"> dokumenta</w:t>
      </w:r>
      <w:r w:rsidR="005D16C5">
        <w:t xml:space="preserve">, </w:t>
      </w:r>
      <w:r w:rsidR="002064BE" w:rsidRPr="00AF20FD">
        <w:t xml:space="preserve"> model</w:t>
      </w:r>
      <w:r w:rsidR="005D16C5">
        <w:t xml:space="preserve"> i dijagrami</w:t>
      </w:r>
      <w:r w:rsidR="002064BE" w:rsidRPr="00AF20FD">
        <w:t xml:space="preserve">. U skladu sa tim, podzadaci u iteraciji </w:t>
      </w:r>
      <w:r w:rsidR="005D16C5">
        <w:t>3</w:t>
      </w:r>
      <w:r w:rsidR="002064BE" w:rsidRPr="00AF20FD">
        <w:t>.0 su</w:t>
      </w:r>
      <w:r w:rsidR="00B938DA" w:rsidRPr="00AF20FD">
        <w:t xml:space="preserve">: </w:t>
      </w:r>
    </w:p>
    <w:p w14:paraId="218575DA" w14:textId="386CC207" w:rsidR="00156A4D" w:rsidRPr="00AF20FD" w:rsidRDefault="00B938DA" w:rsidP="00B938DA">
      <w:pPr>
        <w:numPr>
          <w:ilvl w:val="0"/>
          <w:numId w:val="23"/>
        </w:numPr>
      </w:pPr>
      <w:r w:rsidRPr="00AF20FD">
        <w:t xml:space="preserve">Izrada dokumenta </w:t>
      </w:r>
      <w:r w:rsidR="005D16C5">
        <w:t>Dokument softverske arhitekture</w:t>
      </w:r>
    </w:p>
    <w:p w14:paraId="35B30D82" w14:textId="6614FCEE" w:rsidR="00B938DA" w:rsidRPr="00AF20FD" w:rsidRDefault="00B938DA" w:rsidP="00B938DA">
      <w:pPr>
        <w:numPr>
          <w:ilvl w:val="0"/>
          <w:numId w:val="23"/>
        </w:numPr>
      </w:pPr>
      <w:r w:rsidRPr="00AF20FD">
        <w:t xml:space="preserve">Izrada dokumenta  </w:t>
      </w:r>
      <w:r w:rsidR="005D16C5">
        <w:t>Plan razvoja softvera (projektni menadžer)</w:t>
      </w:r>
    </w:p>
    <w:p w14:paraId="299478A9" w14:textId="2A9D1B43" w:rsidR="00B938DA" w:rsidRDefault="00B938DA" w:rsidP="00B938DA">
      <w:pPr>
        <w:numPr>
          <w:ilvl w:val="0"/>
          <w:numId w:val="23"/>
        </w:numPr>
      </w:pPr>
      <w:r w:rsidRPr="00AF20FD">
        <w:t xml:space="preserve">Izrada dokumenta  </w:t>
      </w:r>
      <w:r w:rsidR="005D16C5">
        <w:t>Specifikacija slučajeva korištenja</w:t>
      </w:r>
    </w:p>
    <w:p w14:paraId="217CEA53" w14:textId="6CDBEE86" w:rsidR="00164BB1" w:rsidRPr="005D16C5" w:rsidRDefault="00164BB1" w:rsidP="002064BE">
      <w:pPr>
        <w:numPr>
          <w:ilvl w:val="0"/>
          <w:numId w:val="23"/>
        </w:numPr>
        <w:rPr>
          <w:i/>
          <w:iCs/>
        </w:rPr>
      </w:pPr>
      <w:r w:rsidRPr="00AF20FD">
        <w:t>Izrada</w:t>
      </w:r>
      <w:r w:rsidR="005D16C5">
        <w:t xml:space="preserve"> </w:t>
      </w:r>
      <w:r w:rsidR="005D16C5" w:rsidRPr="005D16C5">
        <w:rPr>
          <w:i/>
          <w:iCs/>
        </w:rPr>
        <w:t>Domain model</w:t>
      </w:r>
    </w:p>
    <w:p w14:paraId="5FA3ACA6" w14:textId="66A61685" w:rsidR="00164BB1" w:rsidRPr="005D16C5" w:rsidRDefault="00164BB1" w:rsidP="002064BE">
      <w:pPr>
        <w:numPr>
          <w:ilvl w:val="0"/>
          <w:numId w:val="23"/>
        </w:numPr>
      </w:pPr>
      <w:r w:rsidRPr="00AF20FD">
        <w:t xml:space="preserve">Izrada </w:t>
      </w:r>
      <w:r w:rsidR="005D16C5" w:rsidRPr="005D16C5">
        <w:rPr>
          <w:i/>
          <w:iCs/>
        </w:rPr>
        <w:t>Class diagram</w:t>
      </w:r>
    </w:p>
    <w:p w14:paraId="54739FDD" w14:textId="1B35C7B5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r>
        <w:rPr>
          <w:i/>
          <w:iCs/>
        </w:rPr>
        <w:t>State</w:t>
      </w:r>
      <w:r w:rsidRPr="005D16C5">
        <w:rPr>
          <w:i/>
          <w:iCs/>
        </w:rPr>
        <w:t xml:space="preserve"> diagram</w:t>
      </w:r>
    </w:p>
    <w:p w14:paraId="72C8C011" w14:textId="452810F4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r>
        <w:rPr>
          <w:i/>
          <w:iCs/>
        </w:rPr>
        <w:t>Activity</w:t>
      </w:r>
      <w:r w:rsidRPr="005D16C5">
        <w:rPr>
          <w:i/>
          <w:iCs/>
        </w:rPr>
        <w:t xml:space="preserve"> diagram</w:t>
      </w:r>
    </w:p>
    <w:p w14:paraId="1A7D43C4" w14:textId="77F6D830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r>
        <w:rPr>
          <w:i/>
          <w:iCs/>
        </w:rPr>
        <w:t>Sequence</w:t>
      </w:r>
      <w:r w:rsidRPr="005D16C5">
        <w:rPr>
          <w:i/>
          <w:iCs/>
        </w:rPr>
        <w:t xml:space="preserve"> diagram</w:t>
      </w:r>
    </w:p>
    <w:p w14:paraId="7A7A2934" w14:textId="77777777" w:rsidR="00B938DA" w:rsidRDefault="00B938DA" w:rsidP="003E2E47"/>
    <w:p w14:paraId="52CCB7EE" w14:textId="2E12D64B" w:rsidR="001F5E03" w:rsidRPr="00AF20FD" w:rsidRDefault="00B938DA">
      <w:pPr>
        <w:pStyle w:val="Heading1"/>
      </w:pPr>
      <w:r w:rsidRPr="00AF20FD">
        <w:t>Resursi</w:t>
      </w:r>
    </w:p>
    <w:p w14:paraId="12B91602" w14:textId="50086293" w:rsidR="001F5E03" w:rsidRPr="00AF20FD" w:rsidRDefault="00B938DA" w:rsidP="006071C2">
      <w:pPr>
        <w:ind w:left="720"/>
      </w:pPr>
      <w:r w:rsidRPr="00AF20FD">
        <w:t xml:space="preserve">U </w:t>
      </w:r>
      <w:r w:rsidR="002064BE" w:rsidRPr="00AF20FD">
        <w:t xml:space="preserve">iteraciji </w:t>
      </w:r>
      <w:r w:rsidR="005D16C5">
        <w:t>3</w:t>
      </w:r>
      <w:r w:rsidR="002064BE" w:rsidRPr="00AF20FD">
        <w:t>.0</w:t>
      </w:r>
      <w:r w:rsidRPr="00AF20FD">
        <w:t xml:space="preserve">, </w:t>
      </w:r>
      <w:r w:rsidR="002064BE" w:rsidRPr="00AF20FD">
        <w:t>s</w:t>
      </w:r>
      <w:r w:rsidRPr="00AF20FD">
        <w:t xml:space="preserve">vi članovi tima učestvuju u izradi podzadataka u okviru zadatka – </w:t>
      </w:r>
      <w:r w:rsidR="005D16C5">
        <w:t>specifikacija i modelovanje</w:t>
      </w:r>
      <w:r w:rsidR="002064BE" w:rsidRPr="00AF20FD">
        <w:t>.</w:t>
      </w:r>
      <w:r w:rsidRPr="00AF20FD">
        <w:t xml:space="preserve"> Predviđeno vrijeme za izradu dokumenata je </w:t>
      </w:r>
      <w:r w:rsidR="005D16C5">
        <w:t>8</w:t>
      </w:r>
      <w:r w:rsidRPr="00AF20FD">
        <w:t xml:space="preserve"> sat</w:t>
      </w:r>
      <w:r w:rsidR="005D16C5">
        <w:t>i</w:t>
      </w:r>
      <w:r w:rsidRPr="00AF20FD">
        <w:t xml:space="preserve"> po dokumentu</w:t>
      </w:r>
      <w:r w:rsidR="005D16C5">
        <w:t>.</w:t>
      </w:r>
      <w:r w:rsidR="002064BE" w:rsidRPr="00AF20FD">
        <w:t xml:space="preserve"> Predviđeno vrijeme za </w:t>
      </w:r>
      <w:r w:rsidR="005D16C5">
        <w:t xml:space="preserve">kreiranje i dizajn šablona </w:t>
      </w:r>
      <w:r w:rsidR="002064BE" w:rsidRPr="00AF20FD">
        <w:t xml:space="preserve">je </w:t>
      </w:r>
      <w:r w:rsidR="005D16C5">
        <w:t>po 16 sati</w:t>
      </w:r>
      <w:r w:rsidR="003E2E47">
        <w:t xml:space="preserve"> i 16 sati za Use-Case model koji je prenijet iz prethodne iteracije.</w:t>
      </w:r>
      <w:r w:rsidRPr="00AF20FD">
        <w:t xml:space="preserve"> Ukupno vrijeme za izradu podzadataka je </w:t>
      </w:r>
      <w:r w:rsidR="003E2E47">
        <w:t>1</w:t>
      </w:r>
      <w:r w:rsidR="00606D97">
        <w:t>04</w:t>
      </w:r>
      <w:r w:rsidRPr="00AF20FD">
        <w:t xml:space="preserve"> sati. Početak iteracije</w:t>
      </w:r>
      <w:r w:rsidR="006071C2" w:rsidRPr="00AF20FD">
        <w:t xml:space="preserve"> </w:t>
      </w:r>
      <w:r w:rsidR="005D16C5">
        <w:t>3</w:t>
      </w:r>
      <w:r w:rsidR="006071C2" w:rsidRPr="00AF20FD">
        <w:t>.0</w:t>
      </w:r>
      <w:r w:rsidRPr="00AF20FD">
        <w:t xml:space="preserve"> je </w:t>
      </w:r>
      <w:r w:rsidR="005D16C5">
        <w:t>1</w:t>
      </w:r>
      <w:r w:rsidR="002064BE" w:rsidRPr="00AF20FD">
        <w:t>3</w:t>
      </w:r>
      <w:r w:rsidRPr="00AF20FD">
        <w:t>.4.</w:t>
      </w:r>
      <w:r w:rsidR="002064BE" w:rsidRPr="00AF20FD">
        <w:t>2024.</w:t>
      </w:r>
      <w:r w:rsidR="006071C2" w:rsidRPr="00AF20FD">
        <w:t xml:space="preserve"> a krajni rok je </w:t>
      </w:r>
      <w:r w:rsidR="005D16C5">
        <w:t>26</w:t>
      </w:r>
      <w:r w:rsidR="006071C2" w:rsidRPr="00AF20FD">
        <w:t>.4.2024.</w:t>
      </w:r>
    </w:p>
    <w:p w14:paraId="2B084D8B" w14:textId="18451C37" w:rsidR="001F5E03" w:rsidRPr="00AF20FD" w:rsidRDefault="00DB7C7A">
      <w:pPr>
        <w:pStyle w:val="Heading1"/>
      </w:pPr>
      <w:r w:rsidRPr="00AF20FD">
        <w:t>Kriterijum za ocjenu</w:t>
      </w:r>
    </w:p>
    <w:p w14:paraId="285BF21F" w14:textId="47220BE3" w:rsidR="006071C2" w:rsidRPr="00AF20FD" w:rsidRDefault="006071C2" w:rsidP="006071C2">
      <w:pPr>
        <w:ind w:left="720"/>
      </w:pPr>
      <w:r w:rsidRPr="00AF20FD">
        <w:t>Svi planirani zadaci i podzadaci treba da budu izvršeni u okviru zadatog roka da bi se smatrali uspješno obavljenim. Dokumenti treba da sadrže sve potrebne stavke kako bi se projektni zadatak na što bolji način odradio.</w:t>
      </w:r>
    </w:p>
    <w:p w14:paraId="7893A05D" w14:textId="167D5177" w:rsidR="003D3ECE" w:rsidRDefault="003D3ECE" w:rsidP="006071C2">
      <w:pPr>
        <w:pStyle w:val="InfoBlue"/>
        <w:ind w:left="0"/>
      </w:pPr>
    </w:p>
    <w:sectPr w:rsidR="003D3EC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5EC71" w14:textId="77777777" w:rsidR="00822A2A" w:rsidRPr="00AF20FD" w:rsidRDefault="00822A2A">
      <w:pPr>
        <w:spacing w:line="240" w:lineRule="auto"/>
      </w:pPr>
      <w:r w:rsidRPr="00AF20FD">
        <w:separator/>
      </w:r>
    </w:p>
  </w:endnote>
  <w:endnote w:type="continuationSeparator" w:id="0">
    <w:p w14:paraId="6BA1263E" w14:textId="77777777" w:rsidR="00822A2A" w:rsidRPr="00AF20FD" w:rsidRDefault="00822A2A">
      <w:pPr>
        <w:spacing w:line="240" w:lineRule="auto"/>
      </w:pPr>
      <w:r w:rsidRPr="00AF20F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A0A4" w14:textId="77777777" w:rsidR="001F5E03" w:rsidRPr="00AF20FD" w:rsidRDefault="00000000">
    <w:pPr>
      <w:pStyle w:val="Footer"/>
      <w:framePr w:wrap="around" w:vAnchor="text" w:hAnchor="margin" w:xAlign="right" w:y="1"/>
      <w:rPr>
        <w:rStyle w:val="PageNumber"/>
      </w:rPr>
    </w:pPr>
    <w:r w:rsidRPr="00AF20FD">
      <w:rPr>
        <w:rStyle w:val="PageNumber"/>
      </w:rPr>
      <w:fldChar w:fldCharType="begin"/>
    </w:r>
    <w:r w:rsidRPr="00AF20FD">
      <w:rPr>
        <w:rStyle w:val="PageNumber"/>
      </w:rPr>
      <w:instrText xml:space="preserve">PAGE  </w:instrText>
    </w:r>
    <w:r w:rsidRPr="00AF20FD">
      <w:rPr>
        <w:rStyle w:val="PageNumber"/>
      </w:rPr>
      <w:fldChar w:fldCharType="end"/>
    </w:r>
  </w:p>
  <w:p w14:paraId="4F65BF9E" w14:textId="77777777" w:rsidR="001F5E03" w:rsidRPr="00AF20FD" w:rsidRDefault="001F5E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5E03" w:rsidRPr="00AF20FD" w14:paraId="71AF75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1EEE5" w14:textId="02841A87" w:rsidR="001F5E03" w:rsidRPr="00AF20FD" w:rsidRDefault="004270B6">
          <w:pPr>
            <w:ind w:right="360"/>
          </w:pPr>
          <w:r w:rsidRPr="00AF20FD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B688AE" w14:textId="18DFB7CF" w:rsidR="001F5E03" w:rsidRPr="00AF20FD" w:rsidRDefault="00000000">
          <w:pPr>
            <w:jc w:val="center"/>
          </w:pPr>
          <w:r w:rsidRPr="00AF20FD">
            <w:sym w:font="Symbol" w:char="F0D3"/>
          </w:r>
          <w:r w:rsidR="004217C0" w:rsidRPr="00AF20FD">
            <w:t>Grupa 1</w:t>
          </w:r>
          <w:r w:rsidRPr="00AF20FD">
            <w:t xml:space="preserve"> </w:t>
          </w:r>
          <w:r w:rsidRPr="00AF20FD">
            <w:fldChar w:fldCharType="begin"/>
          </w:r>
          <w:r w:rsidRPr="00AF20FD">
            <w:instrText xml:space="preserve"> DATE \@ "yyyy" </w:instrText>
          </w:r>
          <w:r w:rsidRPr="00AF20FD">
            <w:fldChar w:fldCharType="separate"/>
          </w:r>
          <w:r w:rsidR="00606D97">
            <w:rPr>
              <w:noProof/>
            </w:rPr>
            <w:t>2024</w:t>
          </w:r>
          <w:r w:rsidRPr="00AF20F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64B9B" w14:textId="1FAE0CA7" w:rsidR="001F5E03" w:rsidRPr="00AF20FD" w:rsidRDefault="004217C0">
          <w:pPr>
            <w:jc w:val="right"/>
          </w:pPr>
          <w:r w:rsidRPr="00AF20FD">
            <w:t xml:space="preserve"> </w:t>
          </w:r>
          <w:r w:rsidRPr="00AF20FD">
            <w:rPr>
              <w:rStyle w:val="PageNumber"/>
            </w:rPr>
            <w:fldChar w:fldCharType="begin"/>
          </w:r>
          <w:r w:rsidRPr="00AF20FD">
            <w:rPr>
              <w:rStyle w:val="PageNumber"/>
            </w:rPr>
            <w:instrText xml:space="preserve"> PAGE </w:instrText>
          </w:r>
          <w:r w:rsidRPr="00AF20FD">
            <w:rPr>
              <w:rStyle w:val="PageNumber"/>
            </w:rPr>
            <w:fldChar w:fldCharType="separate"/>
          </w:r>
          <w:r w:rsidRPr="00AF20FD">
            <w:rPr>
              <w:rStyle w:val="PageNumber"/>
            </w:rPr>
            <w:t>4</w:t>
          </w:r>
          <w:r w:rsidRPr="00AF20FD">
            <w:rPr>
              <w:rStyle w:val="PageNumber"/>
            </w:rPr>
            <w:fldChar w:fldCharType="end"/>
          </w:r>
          <w:r w:rsidRPr="00AF20FD">
            <w:rPr>
              <w:rStyle w:val="PageNumber"/>
            </w:rPr>
            <w:t xml:space="preserve"> </w:t>
          </w:r>
        </w:p>
      </w:tc>
    </w:tr>
  </w:tbl>
  <w:p w14:paraId="7342CEDB" w14:textId="77777777" w:rsidR="001F5E03" w:rsidRPr="00AF20FD" w:rsidRDefault="001F5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0D25" w14:textId="77777777" w:rsidR="001F5E03" w:rsidRPr="00AF20FD" w:rsidRDefault="001F5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03691" w14:textId="77777777" w:rsidR="00822A2A" w:rsidRPr="00AF20FD" w:rsidRDefault="00822A2A">
      <w:pPr>
        <w:spacing w:line="240" w:lineRule="auto"/>
      </w:pPr>
      <w:r w:rsidRPr="00AF20FD">
        <w:separator/>
      </w:r>
    </w:p>
  </w:footnote>
  <w:footnote w:type="continuationSeparator" w:id="0">
    <w:p w14:paraId="0E1D20EA" w14:textId="77777777" w:rsidR="00822A2A" w:rsidRPr="00AF20FD" w:rsidRDefault="00822A2A">
      <w:pPr>
        <w:spacing w:line="240" w:lineRule="auto"/>
      </w:pPr>
      <w:r w:rsidRPr="00AF20F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B71F" w14:textId="77777777" w:rsidR="001F5E03" w:rsidRPr="00AF20FD" w:rsidRDefault="001F5E03">
    <w:pPr>
      <w:rPr>
        <w:sz w:val="24"/>
      </w:rPr>
    </w:pPr>
  </w:p>
  <w:p w14:paraId="40A5E80C" w14:textId="77777777" w:rsidR="001F5E03" w:rsidRPr="00AF20FD" w:rsidRDefault="001F5E03">
    <w:pPr>
      <w:pBdr>
        <w:top w:val="single" w:sz="6" w:space="1" w:color="auto"/>
      </w:pBdr>
      <w:rPr>
        <w:sz w:val="24"/>
      </w:rPr>
    </w:pPr>
  </w:p>
  <w:p w14:paraId="37C3DF4A" w14:textId="7646CF1B" w:rsidR="001F5E03" w:rsidRPr="00AF20FD" w:rsidRDefault="00816F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AF20FD">
      <w:rPr>
        <w:rFonts w:ascii="Arial" w:hAnsi="Arial"/>
        <w:b/>
        <w:sz w:val="36"/>
      </w:rPr>
      <w:t>Grupa 1</w:t>
    </w:r>
  </w:p>
  <w:p w14:paraId="7059E5EF" w14:textId="77777777" w:rsidR="001F5E03" w:rsidRPr="00AF20FD" w:rsidRDefault="001F5E03">
    <w:pPr>
      <w:pBdr>
        <w:bottom w:val="single" w:sz="6" w:space="1" w:color="auto"/>
      </w:pBdr>
      <w:jc w:val="right"/>
      <w:rPr>
        <w:sz w:val="24"/>
      </w:rPr>
    </w:pPr>
  </w:p>
  <w:p w14:paraId="43D6E9AD" w14:textId="77777777" w:rsidR="001F5E03" w:rsidRPr="00AF20FD" w:rsidRDefault="001F5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5E03" w:rsidRPr="00AF20FD" w14:paraId="1542C97C" w14:textId="77777777">
      <w:tc>
        <w:tcPr>
          <w:tcW w:w="6379" w:type="dxa"/>
        </w:tcPr>
        <w:p w14:paraId="5C199780" w14:textId="0F6FEC68" w:rsidR="001F5E03" w:rsidRPr="00AF20FD" w:rsidRDefault="00C976B0">
          <w:r w:rsidRPr="00AF20FD">
            <w:t>SmartMeds</w:t>
          </w:r>
          <w:r w:rsidR="008A0070" w:rsidRPr="00AF20FD">
            <w:t xml:space="preserve"> </w:t>
          </w:r>
        </w:p>
      </w:tc>
      <w:tc>
        <w:tcPr>
          <w:tcW w:w="3179" w:type="dxa"/>
        </w:tcPr>
        <w:p w14:paraId="5CD5E86F" w14:textId="12813E99" w:rsidR="001F5E03" w:rsidRPr="00AF20FD" w:rsidRDefault="00000000">
          <w:pPr>
            <w:tabs>
              <w:tab w:val="left" w:pos="1135"/>
            </w:tabs>
            <w:spacing w:before="40"/>
            <w:ind w:right="68"/>
          </w:pPr>
          <w:r w:rsidRPr="00AF20FD">
            <w:t xml:space="preserve">  </w:t>
          </w:r>
          <w:r w:rsidR="008A0070" w:rsidRPr="00AF20FD">
            <w:t>Verzija</w:t>
          </w:r>
          <w:r w:rsidRPr="00AF20FD">
            <w:t xml:space="preserve">:           </w:t>
          </w:r>
          <w:r w:rsidR="00C00392" w:rsidRPr="00AF20FD">
            <w:t>1</w:t>
          </w:r>
          <w:r w:rsidR="004270B6" w:rsidRPr="00AF20FD">
            <w:t>.0</w:t>
          </w:r>
        </w:p>
      </w:tc>
    </w:tr>
    <w:tr w:rsidR="001F5E03" w:rsidRPr="00AF20FD" w14:paraId="7A841ED0" w14:textId="77777777">
      <w:tc>
        <w:tcPr>
          <w:tcW w:w="6379" w:type="dxa"/>
        </w:tcPr>
        <w:p w14:paraId="3E3867BF" w14:textId="3853706E" w:rsidR="001F5E03" w:rsidRPr="00AF20FD" w:rsidRDefault="00C976B0">
          <w:r w:rsidRPr="00AF20FD">
            <w:t xml:space="preserve">Plan iteracije </w:t>
          </w:r>
          <w:r w:rsidR="008049C7" w:rsidRPr="00AF20FD">
            <w:t>3</w:t>
          </w:r>
          <w:r w:rsidRPr="00AF20FD">
            <w:t>.0</w:t>
          </w:r>
        </w:p>
      </w:tc>
      <w:tc>
        <w:tcPr>
          <w:tcW w:w="3179" w:type="dxa"/>
        </w:tcPr>
        <w:p w14:paraId="14F0F217" w14:textId="7D115DF3" w:rsidR="001F5E03" w:rsidRPr="00AF20FD" w:rsidRDefault="00000000">
          <w:r w:rsidRPr="00AF20FD">
            <w:t xml:space="preserve">  </w:t>
          </w:r>
          <w:r w:rsidR="004270B6" w:rsidRPr="00AF20FD">
            <w:t>Datum</w:t>
          </w:r>
          <w:r w:rsidRPr="00AF20FD">
            <w:t xml:space="preserve">:  </w:t>
          </w:r>
          <w:r w:rsidR="008049C7" w:rsidRPr="00AF20FD">
            <w:t>13</w:t>
          </w:r>
          <w:r w:rsidR="004270B6" w:rsidRPr="00AF20FD">
            <w:t>.</w:t>
          </w:r>
          <w:r w:rsidR="00816F32" w:rsidRPr="00AF20FD">
            <w:t>0</w:t>
          </w:r>
          <w:r w:rsidR="004270B6" w:rsidRPr="00AF20FD">
            <w:t>4.2024.</w:t>
          </w:r>
        </w:p>
      </w:tc>
    </w:tr>
  </w:tbl>
  <w:p w14:paraId="03535B0F" w14:textId="77777777" w:rsidR="001F5E03" w:rsidRPr="00AF20FD" w:rsidRDefault="001F5E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0D8C3" w14:textId="77777777" w:rsidR="001F5E03" w:rsidRPr="00AF20FD" w:rsidRDefault="001F5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DD2DAE"/>
    <w:multiLevelType w:val="hybridMultilevel"/>
    <w:tmpl w:val="6D908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41701"/>
    <w:multiLevelType w:val="multilevel"/>
    <w:tmpl w:val="57FA73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13053B"/>
    <w:multiLevelType w:val="hybridMultilevel"/>
    <w:tmpl w:val="AD646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287708">
    <w:abstractNumId w:val="0"/>
  </w:num>
  <w:num w:numId="2" w16cid:durableId="10300309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62167556">
    <w:abstractNumId w:val="11"/>
  </w:num>
  <w:num w:numId="4" w16cid:durableId="225192186">
    <w:abstractNumId w:val="22"/>
  </w:num>
  <w:num w:numId="5" w16cid:durableId="1243225725">
    <w:abstractNumId w:val="16"/>
  </w:num>
  <w:num w:numId="6" w16cid:durableId="1609312537">
    <w:abstractNumId w:val="15"/>
  </w:num>
  <w:num w:numId="7" w16cid:durableId="145412828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34779250">
    <w:abstractNumId w:val="2"/>
  </w:num>
  <w:num w:numId="9" w16cid:durableId="1198665692">
    <w:abstractNumId w:val="21"/>
  </w:num>
  <w:num w:numId="10" w16cid:durableId="1470056277">
    <w:abstractNumId w:val="3"/>
  </w:num>
  <w:num w:numId="11" w16cid:durableId="1274284551">
    <w:abstractNumId w:val="12"/>
  </w:num>
  <w:num w:numId="12" w16cid:durableId="1347439031">
    <w:abstractNumId w:val="10"/>
  </w:num>
  <w:num w:numId="13" w16cid:durableId="1184592603">
    <w:abstractNumId w:val="20"/>
  </w:num>
  <w:num w:numId="14" w16cid:durableId="2082752377">
    <w:abstractNumId w:val="9"/>
  </w:num>
  <w:num w:numId="15" w16cid:durableId="910116159">
    <w:abstractNumId w:val="4"/>
  </w:num>
  <w:num w:numId="16" w16cid:durableId="985931263">
    <w:abstractNumId w:val="19"/>
  </w:num>
  <w:num w:numId="17" w16cid:durableId="2077698430">
    <w:abstractNumId w:val="14"/>
  </w:num>
  <w:num w:numId="18" w16cid:durableId="21980111">
    <w:abstractNumId w:val="5"/>
  </w:num>
  <w:num w:numId="19" w16cid:durableId="1125663080">
    <w:abstractNumId w:val="13"/>
  </w:num>
  <w:num w:numId="20" w16cid:durableId="45112037">
    <w:abstractNumId w:val="6"/>
  </w:num>
  <w:num w:numId="21" w16cid:durableId="1369528369">
    <w:abstractNumId w:val="18"/>
  </w:num>
  <w:num w:numId="22" w16cid:durableId="562177945">
    <w:abstractNumId w:val="8"/>
  </w:num>
  <w:num w:numId="23" w16cid:durableId="1668433555">
    <w:abstractNumId w:val="7"/>
  </w:num>
  <w:num w:numId="24" w16cid:durableId="245380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ECE"/>
    <w:rsid w:val="00044830"/>
    <w:rsid w:val="000A61EA"/>
    <w:rsid w:val="000F69EF"/>
    <w:rsid w:val="00156A4D"/>
    <w:rsid w:val="00164BB1"/>
    <w:rsid w:val="001F5E03"/>
    <w:rsid w:val="002064BE"/>
    <w:rsid w:val="002A2971"/>
    <w:rsid w:val="003436BB"/>
    <w:rsid w:val="003D3ECE"/>
    <w:rsid w:val="003E2E47"/>
    <w:rsid w:val="003F41AD"/>
    <w:rsid w:val="004217C0"/>
    <w:rsid w:val="004270B6"/>
    <w:rsid w:val="00463BF3"/>
    <w:rsid w:val="00541586"/>
    <w:rsid w:val="00583DA7"/>
    <w:rsid w:val="005D16C5"/>
    <w:rsid w:val="005D6CD1"/>
    <w:rsid w:val="00606D97"/>
    <w:rsid w:val="006071C2"/>
    <w:rsid w:val="00625E52"/>
    <w:rsid w:val="00707234"/>
    <w:rsid w:val="007305AA"/>
    <w:rsid w:val="008049C7"/>
    <w:rsid w:val="00816F32"/>
    <w:rsid w:val="00822A2A"/>
    <w:rsid w:val="008A0070"/>
    <w:rsid w:val="00925D49"/>
    <w:rsid w:val="00AF20FD"/>
    <w:rsid w:val="00B31F60"/>
    <w:rsid w:val="00B938DA"/>
    <w:rsid w:val="00BA67BE"/>
    <w:rsid w:val="00C00392"/>
    <w:rsid w:val="00C976B0"/>
    <w:rsid w:val="00CD5F9B"/>
    <w:rsid w:val="00D10095"/>
    <w:rsid w:val="00D61695"/>
    <w:rsid w:val="00DB7C7A"/>
    <w:rsid w:val="00E23D03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311B7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6C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101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ivana</dc:creator>
  <cp:keywords/>
  <dc:description/>
  <cp:lastModifiedBy>Ivana Jugović</cp:lastModifiedBy>
  <cp:revision>15</cp:revision>
  <cp:lastPrinted>1899-12-31T23:00:00Z</cp:lastPrinted>
  <dcterms:created xsi:type="dcterms:W3CDTF">2024-04-01T21:10:00Z</dcterms:created>
  <dcterms:modified xsi:type="dcterms:W3CDTF">2024-05-01T18:03:00Z</dcterms:modified>
</cp:coreProperties>
</file>