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D0FC" w14:textId="1B525441" w:rsidR="0014114B" w:rsidRPr="00F520A2" w:rsidRDefault="00B877CB">
      <w:pPr>
        <w:pStyle w:val="Title"/>
        <w:jc w:val="right"/>
      </w:pPr>
      <w:proofErr w:type="spellStart"/>
      <w:r w:rsidRPr="00F520A2">
        <w:t>SmartMeds</w:t>
      </w:r>
      <w:proofErr w:type="spellEnd"/>
    </w:p>
    <w:p w14:paraId="28453883" w14:textId="77777777" w:rsidR="00B877CB" w:rsidRPr="00F520A2" w:rsidRDefault="00B877CB" w:rsidP="00B877CB"/>
    <w:p w14:paraId="4B8D1542" w14:textId="2AFAB9DC" w:rsidR="0014114B" w:rsidRPr="00F520A2" w:rsidRDefault="00B877CB">
      <w:pPr>
        <w:pStyle w:val="Title"/>
        <w:jc w:val="right"/>
      </w:pPr>
      <w:r w:rsidRPr="00F520A2">
        <w:t>Procjena iteracije</w:t>
      </w:r>
      <w:fldSimple w:instr=" TITLE  \* MERGEFORMAT "/>
    </w:p>
    <w:p w14:paraId="7E756A47" w14:textId="77777777" w:rsidR="0014114B" w:rsidRPr="00F520A2" w:rsidRDefault="0014114B">
      <w:pPr>
        <w:pStyle w:val="Title"/>
        <w:jc w:val="right"/>
      </w:pPr>
    </w:p>
    <w:p w14:paraId="797B15CF" w14:textId="3B09FAEA" w:rsidR="0014114B" w:rsidRPr="00F520A2" w:rsidRDefault="00B877CB">
      <w:pPr>
        <w:pStyle w:val="Title"/>
        <w:jc w:val="right"/>
        <w:rPr>
          <w:sz w:val="28"/>
        </w:rPr>
      </w:pPr>
      <w:r w:rsidRPr="00F520A2">
        <w:rPr>
          <w:sz w:val="28"/>
        </w:rPr>
        <w:t>Verzija 1.0</w:t>
      </w:r>
    </w:p>
    <w:p w14:paraId="02009552" w14:textId="77777777" w:rsidR="0014114B" w:rsidRPr="00F520A2" w:rsidRDefault="0014114B">
      <w:pPr>
        <w:pStyle w:val="Title"/>
        <w:rPr>
          <w:sz w:val="28"/>
        </w:rPr>
      </w:pPr>
    </w:p>
    <w:p w14:paraId="6B6D2CA6" w14:textId="77777777" w:rsidR="0014114B" w:rsidRPr="00F520A2" w:rsidRDefault="0014114B"/>
    <w:p w14:paraId="4DB17207" w14:textId="77777777" w:rsidR="0014114B" w:rsidRPr="00F520A2" w:rsidRDefault="0014114B">
      <w:pPr>
        <w:sectPr w:rsidR="0014114B" w:rsidRPr="00F520A2" w:rsidSect="00C7099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B704D63" w14:textId="538C808D" w:rsidR="0014114B" w:rsidRPr="00F520A2" w:rsidRDefault="00B877CB">
      <w:pPr>
        <w:pStyle w:val="Title"/>
      </w:pPr>
      <w:r w:rsidRPr="00F520A2"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114B" w:rsidRPr="00F520A2" w14:paraId="43FFE379" w14:textId="77777777">
        <w:tc>
          <w:tcPr>
            <w:tcW w:w="2304" w:type="dxa"/>
          </w:tcPr>
          <w:p w14:paraId="0E559673" w14:textId="63CF4E56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4797832" w14:textId="43CCAF82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4304D567" w14:textId="05118EA0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B7BB5F3" w14:textId="5B42D09C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Autor</w:t>
            </w:r>
          </w:p>
        </w:tc>
      </w:tr>
      <w:tr w:rsidR="0014114B" w:rsidRPr="00F520A2" w14:paraId="722B60C9" w14:textId="77777777">
        <w:tc>
          <w:tcPr>
            <w:tcW w:w="2304" w:type="dxa"/>
          </w:tcPr>
          <w:p w14:paraId="4AC67BA3" w14:textId="703AE545" w:rsidR="0014114B" w:rsidRPr="00F520A2" w:rsidRDefault="006E1FD7">
            <w:pPr>
              <w:pStyle w:val="Tabletext"/>
            </w:pPr>
            <w:r>
              <w:t>30</w:t>
            </w:r>
            <w:r w:rsidR="00B877CB" w:rsidRPr="00F520A2">
              <w:t>.04.2024.</w:t>
            </w:r>
          </w:p>
        </w:tc>
        <w:tc>
          <w:tcPr>
            <w:tcW w:w="1152" w:type="dxa"/>
          </w:tcPr>
          <w:p w14:paraId="3B81FE85" w14:textId="5E828889" w:rsidR="0014114B" w:rsidRPr="00F520A2" w:rsidRDefault="006E1FD7">
            <w:pPr>
              <w:pStyle w:val="Tabletext"/>
            </w:pPr>
            <w:r>
              <w:t>1</w:t>
            </w:r>
            <w:r w:rsidR="00B877CB" w:rsidRPr="00F520A2">
              <w:t>.0</w:t>
            </w:r>
          </w:p>
        </w:tc>
        <w:tc>
          <w:tcPr>
            <w:tcW w:w="3744" w:type="dxa"/>
          </w:tcPr>
          <w:p w14:paraId="050E1A26" w14:textId="774143D0" w:rsidR="0014114B" w:rsidRPr="00F520A2" w:rsidRDefault="00B877CB">
            <w:pPr>
              <w:pStyle w:val="Tabletext"/>
            </w:pPr>
            <w:r w:rsidRPr="00F520A2">
              <w:t xml:space="preserve">Procjena iteracije </w:t>
            </w:r>
            <w:r w:rsidR="006E1FD7">
              <w:t>3</w:t>
            </w:r>
            <w:r w:rsidRPr="00F520A2">
              <w:t>.0</w:t>
            </w:r>
          </w:p>
        </w:tc>
        <w:tc>
          <w:tcPr>
            <w:tcW w:w="2304" w:type="dxa"/>
          </w:tcPr>
          <w:p w14:paraId="090DD184" w14:textId="53A379C5" w:rsidR="0014114B" w:rsidRPr="00F520A2" w:rsidRDefault="00B877CB">
            <w:pPr>
              <w:pStyle w:val="Tabletext"/>
            </w:pPr>
            <w:r w:rsidRPr="00F520A2">
              <w:t>Ivana Jugović</w:t>
            </w:r>
          </w:p>
        </w:tc>
      </w:tr>
      <w:tr w:rsidR="0014114B" w:rsidRPr="00F520A2" w14:paraId="0041C263" w14:textId="77777777">
        <w:tc>
          <w:tcPr>
            <w:tcW w:w="2304" w:type="dxa"/>
          </w:tcPr>
          <w:p w14:paraId="052CE2D4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26069065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64DE4111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D7302DE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1E3B7E56" w14:textId="77777777">
        <w:tc>
          <w:tcPr>
            <w:tcW w:w="2304" w:type="dxa"/>
          </w:tcPr>
          <w:p w14:paraId="75CB0B3B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097ACA47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AEC09D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9201111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6B3B274A" w14:textId="77777777">
        <w:tc>
          <w:tcPr>
            <w:tcW w:w="2304" w:type="dxa"/>
          </w:tcPr>
          <w:p w14:paraId="6B6A75D1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6E36C530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37C2CA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64389F10" w14:textId="77777777" w:rsidR="0014114B" w:rsidRPr="00F520A2" w:rsidRDefault="0014114B">
            <w:pPr>
              <w:pStyle w:val="Tabletext"/>
            </w:pPr>
          </w:p>
        </w:tc>
      </w:tr>
    </w:tbl>
    <w:p w14:paraId="575F3319" w14:textId="77777777" w:rsidR="0014114B" w:rsidRPr="00F520A2" w:rsidRDefault="0014114B"/>
    <w:p w14:paraId="62017D51" w14:textId="77777777" w:rsidR="00B877CB" w:rsidRPr="00F520A2" w:rsidRDefault="00B877CB"/>
    <w:p w14:paraId="7D8272F1" w14:textId="77777777" w:rsidR="00B877CB" w:rsidRPr="00F520A2" w:rsidRDefault="00B877CB"/>
    <w:p w14:paraId="2DB10B30" w14:textId="77777777" w:rsidR="00B877CB" w:rsidRPr="00F520A2" w:rsidRDefault="00B877CB"/>
    <w:p w14:paraId="35BA709D" w14:textId="77777777" w:rsidR="00B877CB" w:rsidRPr="00F520A2" w:rsidRDefault="00B877CB"/>
    <w:p w14:paraId="3DAC619B" w14:textId="77777777" w:rsidR="00B877CB" w:rsidRPr="00F520A2" w:rsidRDefault="00B877CB"/>
    <w:p w14:paraId="5F26C6FA" w14:textId="77777777" w:rsidR="00B877CB" w:rsidRPr="00F520A2" w:rsidRDefault="00B877CB"/>
    <w:p w14:paraId="07D4FE11" w14:textId="77777777" w:rsidR="00B877CB" w:rsidRPr="00F520A2" w:rsidRDefault="00B877CB"/>
    <w:p w14:paraId="188C4335" w14:textId="77777777" w:rsidR="00B877CB" w:rsidRPr="00F520A2" w:rsidRDefault="00B877CB"/>
    <w:p w14:paraId="554FA74F" w14:textId="77777777" w:rsidR="00B877CB" w:rsidRPr="00F520A2" w:rsidRDefault="00B877CB"/>
    <w:p w14:paraId="00030F54" w14:textId="77777777" w:rsidR="00B877CB" w:rsidRPr="00F520A2" w:rsidRDefault="00B877CB"/>
    <w:p w14:paraId="265F543B" w14:textId="77777777" w:rsidR="00B877CB" w:rsidRPr="00F520A2" w:rsidRDefault="00B877CB"/>
    <w:p w14:paraId="5331F8AE" w14:textId="77777777" w:rsidR="00B877CB" w:rsidRPr="00F520A2" w:rsidRDefault="00B877CB"/>
    <w:p w14:paraId="007EE539" w14:textId="77777777" w:rsidR="00B877CB" w:rsidRPr="00F520A2" w:rsidRDefault="00B877CB"/>
    <w:p w14:paraId="07DD224D" w14:textId="77777777" w:rsidR="00B877CB" w:rsidRPr="00F520A2" w:rsidRDefault="00B877CB"/>
    <w:p w14:paraId="595EF0C1" w14:textId="77777777" w:rsidR="00B877CB" w:rsidRPr="00F520A2" w:rsidRDefault="00B877CB"/>
    <w:p w14:paraId="7FE33CF9" w14:textId="77777777" w:rsidR="00B877CB" w:rsidRPr="00F520A2" w:rsidRDefault="00B877CB"/>
    <w:p w14:paraId="636E0373" w14:textId="77777777" w:rsidR="00B877CB" w:rsidRPr="00F520A2" w:rsidRDefault="00B877CB"/>
    <w:p w14:paraId="75A47A17" w14:textId="77777777" w:rsidR="00B877CB" w:rsidRPr="00F520A2" w:rsidRDefault="00B877CB"/>
    <w:p w14:paraId="30EA6E65" w14:textId="77777777" w:rsidR="00B877CB" w:rsidRPr="00F520A2" w:rsidRDefault="00B877CB"/>
    <w:p w14:paraId="2484F06C" w14:textId="77777777" w:rsidR="00B877CB" w:rsidRPr="00F520A2" w:rsidRDefault="00B877CB"/>
    <w:p w14:paraId="2368D7C3" w14:textId="77777777" w:rsidR="00B877CB" w:rsidRPr="00F520A2" w:rsidRDefault="00B877CB"/>
    <w:p w14:paraId="4FD79B0E" w14:textId="77777777" w:rsidR="00B877CB" w:rsidRPr="00F520A2" w:rsidRDefault="00B877CB"/>
    <w:p w14:paraId="2919E017" w14:textId="77777777" w:rsidR="00B877CB" w:rsidRPr="00F520A2" w:rsidRDefault="00B877CB"/>
    <w:p w14:paraId="5B466858" w14:textId="77777777" w:rsidR="00B877CB" w:rsidRPr="00F520A2" w:rsidRDefault="00B877CB"/>
    <w:p w14:paraId="0E881E0E" w14:textId="77777777" w:rsidR="00B877CB" w:rsidRPr="00F520A2" w:rsidRDefault="00B877CB"/>
    <w:p w14:paraId="6BB325C4" w14:textId="77777777" w:rsidR="00B877CB" w:rsidRPr="00F520A2" w:rsidRDefault="00B877CB"/>
    <w:p w14:paraId="2DB6F86F" w14:textId="77777777" w:rsidR="00B877CB" w:rsidRPr="00F520A2" w:rsidRDefault="00B877CB"/>
    <w:p w14:paraId="5362A9ED" w14:textId="77777777" w:rsidR="00B877CB" w:rsidRPr="00F520A2" w:rsidRDefault="00B877CB"/>
    <w:p w14:paraId="1008A026" w14:textId="77777777" w:rsidR="00B877CB" w:rsidRPr="00F520A2" w:rsidRDefault="00B877CB"/>
    <w:p w14:paraId="7F201E8B" w14:textId="77777777" w:rsidR="00B877CB" w:rsidRPr="00F520A2" w:rsidRDefault="00B877CB"/>
    <w:p w14:paraId="62952A3A" w14:textId="77777777" w:rsidR="00B877CB" w:rsidRPr="00F520A2" w:rsidRDefault="00B877CB"/>
    <w:p w14:paraId="02D26A7C" w14:textId="77777777" w:rsidR="00B877CB" w:rsidRPr="00F520A2" w:rsidRDefault="00B877CB"/>
    <w:p w14:paraId="3CBCC9DA" w14:textId="77777777" w:rsidR="00B877CB" w:rsidRPr="00F520A2" w:rsidRDefault="00B877CB"/>
    <w:p w14:paraId="40903400" w14:textId="77777777" w:rsidR="00B877CB" w:rsidRPr="00F520A2" w:rsidRDefault="00B877CB"/>
    <w:p w14:paraId="4763588A" w14:textId="77777777" w:rsidR="00B877CB" w:rsidRPr="00F520A2" w:rsidRDefault="00B877CB"/>
    <w:p w14:paraId="7F732D54" w14:textId="77777777" w:rsidR="00B877CB" w:rsidRPr="00F520A2" w:rsidRDefault="00B877CB"/>
    <w:p w14:paraId="6DA6E8D8" w14:textId="77777777" w:rsidR="00B877CB" w:rsidRPr="00F520A2" w:rsidRDefault="00B877CB"/>
    <w:p w14:paraId="1F79D6BE" w14:textId="77777777" w:rsidR="00B877CB" w:rsidRPr="00F520A2" w:rsidRDefault="00B877CB"/>
    <w:p w14:paraId="6A215836" w14:textId="77777777" w:rsidR="00B877CB" w:rsidRPr="00F520A2" w:rsidRDefault="00B877CB"/>
    <w:p w14:paraId="2BC4EFB7" w14:textId="77777777" w:rsidR="00B877CB" w:rsidRPr="00F520A2" w:rsidRDefault="00B877CB"/>
    <w:p w14:paraId="03B02D4E" w14:textId="77777777" w:rsidR="00B877CB" w:rsidRPr="00F520A2" w:rsidRDefault="00B877CB"/>
    <w:p w14:paraId="1AF2ECFD" w14:textId="77777777" w:rsidR="00B877CB" w:rsidRPr="00F520A2" w:rsidRDefault="00B877CB"/>
    <w:p w14:paraId="7A38319A" w14:textId="4C1203FB" w:rsidR="0014114B" w:rsidRPr="00F520A2" w:rsidRDefault="00B877CB">
      <w:pPr>
        <w:pStyle w:val="Title"/>
      </w:pPr>
      <w:r w:rsidRPr="00F520A2">
        <w:lastRenderedPageBreak/>
        <w:t>Sadržaj</w:t>
      </w:r>
    </w:p>
    <w:p w14:paraId="58D3D3E2" w14:textId="20283630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fldChar w:fldCharType="begin"/>
      </w:r>
      <w:r w:rsidRPr="00F520A2">
        <w:instrText xml:space="preserve"> TOC \o "1-3" </w:instrText>
      </w:r>
      <w:r w:rsidRPr="00F520A2">
        <w:fldChar w:fldCharType="separate"/>
      </w:r>
      <w:r w:rsidRPr="00F520A2">
        <w:rPr>
          <w:szCs w:val="24"/>
        </w:rPr>
        <w:t>1.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Uvod</w:t>
      </w:r>
      <w:r w:rsidRPr="00F520A2">
        <w:tab/>
      </w:r>
      <w:r w:rsidRPr="00F520A2">
        <w:fldChar w:fldCharType="begin"/>
      </w:r>
      <w:r w:rsidRPr="00F520A2">
        <w:instrText xml:space="preserve"> PAGEREF _Toc492785050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1747784" w14:textId="03975BD9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1.1</w:t>
      </w:r>
      <w:r w:rsidRPr="00F520A2">
        <w:rPr>
          <w:sz w:val="24"/>
          <w:szCs w:val="24"/>
        </w:rPr>
        <w:tab/>
      </w:r>
      <w:r w:rsidR="00B877CB" w:rsidRPr="00F520A2">
        <w:t>Svrha</w:t>
      </w:r>
      <w:r w:rsidRPr="00F520A2">
        <w:tab/>
      </w:r>
      <w:r w:rsidRPr="00F520A2">
        <w:fldChar w:fldCharType="begin"/>
      </w:r>
      <w:r w:rsidRPr="00F520A2">
        <w:instrText xml:space="preserve"> PAGEREF _Toc492785051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7C19EACD" w14:textId="06BE48A1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1.2</w:t>
      </w:r>
      <w:r w:rsidRPr="00F520A2">
        <w:rPr>
          <w:sz w:val="24"/>
          <w:szCs w:val="24"/>
        </w:rPr>
        <w:tab/>
      </w:r>
      <w:r w:rsidR="00B877CB" w:rsidRPr="00F520A2">
        <w:t>Područje primjene</w:t>
      </w:r>
      <w:r w:rsidRPr="00F520A2">
        <w:tab/>
      </w:r>
      <w:r w:rsidRPr="00F520A2">
        <w:fldChar w:fldCharType="begin"/>
      </w:r>
      <w:r w:rsidRPr="00F520A2">
        <w:instrText xml:space="preserve"> PAGEREF _Toc492785052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0951B13D" w14:textId="0E5375F0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1.3</w:t>
      </w:r>
      <w:r w:rsidRPr="00F520A2">
        <w:rPr>
          <w:sz w:val="24"/>
          <w:szCs w:val="24"/>
        </w:rPr>
        <w:tab/>
      </w:r>
      <w:r w:rsidR="00B877CB" w:rsidRPr="00F520A2">
        <w:t>Definicije, akronimi i skraćenice</w:t>
      </w:r>
      <w:r w:rsidRPr="00F520A2">
        <w:tab/>
      </w:r>
      <w:r w:rsidRPr="00F520A2">
        <w:fldChar w:fldCharType="begin"/>
      </w:r>
      <w:r w:rsidRPr="00F520A2">
        <w:instrText xml:space="preserve"> PAGEREF _Toc492785053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F3F995A" w14:textId="15880EB8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</w:t>
      </w:r>
      <w:r w:rsidR="00F520A2">
        <w:t>4</w:t>
      </w:r>
      <w:r w:rsidRPr="00F520A2">
        <w:rPr>
          <w:sz w:val="24"/>
          <w:szCs w:val="24"/>
        </w:rPr>
        <w:tab/>
      </w:r>
      <w:r w:rsidR="00B877CB" w:rsidRPr="00F520A2">
        <w:t>Pregled</w:t>
      </w:r>
      <w:r w:rsidRPr="00F520A2">
        <w:tab/>
      </w:r>
      <w:r w:rsidRPr="00F520A2">
        <w:fldChar w:fldCharType="begin"/>
      </w:r>
      <w:r w:rsidRPr="00F520A2">
        <w:instrText xml:space="preserve"> PAGEREF _Toc492785055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25EAF953" w14:textId="60F8C392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2.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Postignuti ciljevi iteracije</w:t>
      </w:r>
      <w:r w:rsidRPr="00F520A2">
        <w:tab/>
      </w:r>
      <w:r w:rsidRPr="00F520A2">
        <w:fldChar w:fldCharType="begin"/>
      </w:r>
      <w:r w:rsidRPr="00F520A2">
        <w:instrText xml:space="preserve"> PAGEREF _Toc492785056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26BA0A5" w14:textId="29BBEA65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3.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Sprovođenje plana iteracije</w:t>
      </w:r>
      <w:r w:rsidRPr="00F520A2">
        <w:tab/>
      </w:r>
      <w:r w:rsidRPr="00F520A2">
        <w:fldChar w:fldCharType="begin"/>
      </w:r>
      <w:r w:rsidRPr="00F520A2">
        <w:instrText xml:space="preserve"> PAGEREF _Toc492785057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B1D8470" w14:textId="083A89B1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4.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Ocjene rezultata</w:t>
      </w:r>
      <w:r w:rsidRPr="00F520A2">
        <w:tab/>
      </w:r>
      <w:r w:rsidRPr="00F520A2">
        <w:fldChar w:fldCharType="begin"/>
      </w:r>
      <w:r w:rsidRPr="00F520A2">
        <w:instrText xml:space="preserve"> PAGEREF _Toc492785060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66EB59F" w14:textId="295EC1C9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5.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Promjene plana</w:t>
      </w:r>
      <w:r w:rsidRPr="00F520A2">
        <w:tab/>
      </w:r>
      <w:r w:rsidRPr="00F520A2">
        <w:fldChar w:fldCharType="begin"/>
      </w:r>
      <w:r w:rsidRPr="00F520A2">
        <w:instrText xml:space="preserve"> PAGEREF _Toc492785061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03A7532" w14:textId="1EDA65F8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6.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Potrebne izmjene urađenog</w:t>
      </w:r>
      <w:r w:rsidRPr="00F520A2">
        <w:tab/>
        <w:t>4</w:t>
      </w:r>
    </w:p>
    <w:p w14:paraId="1DAED03D" w14:textId="7E0BB905" w:rsidR="0014114B" w:rsidRPr="00F520A2" w:rsidRDefault="00000000">
      <w:pPr>
        <w:pStyle w:val="Title"/>
      </w:pPr>
      <w:r w:rsidRPr="00F520A2">
        <w:fldChar w:fldCharType="end"/>
      </w:r>
      <w:r w:rsidRPr="00F520A2">
        <w:br w:type="page"/>
      </w:r>
      <w:r w:rsidR="001435B5" w:rsidRPr="00F520A2">
        <w:lastRenderedPageBreak/>
        <w:t>Procjena iteracije</w:t>
      </w:r>
    </w:p>
    <w:p w14:paraId="56777C2A" w14:textId="1D9EF06D" w:rsidR="0014114B" w:rsidRPr="00F520A2" w:rsidRDefault="001435B5">
      <w:pPr>
        <w:pStyle w:val="Heading1"/>
      </w:pPr>
      <w:r w:rsidRPr="00F520A2">
        <w:t>Uvod</w:t>
      </w:r>
    </w:p>
    <w:p w14:paraId="70FA10E3" w14:textId="404C99D2" w:rsidR="001435B5" w:rsidRDefault="001435B5" w:rsidP="001435B5">
      <w:r w:rsidRPr="00F520A2">
        <w:t xml:space="preserve">Dokument </w:t>
      </w:r>
      <w:r w:rsidRPr="00F520A2">
        <w:rPr>
          <w:i/>
          <w:iCs/>
        </w:rPr>
        <w:t>Procjena iteracije</w:t>
      </w:r>
      <w:r w:rsidRPr="00F520A2">
        <w:t xml:space="preserve"> opisuje aktivnosti odrađene u sklopu iteracije, koje su ujedno definisane u dokumentu Plan iteracije. Ovim dokumentom osvrće se na svrhu, područje primjene, </w:t>
      </w:r>
      <w:proofErr w:type="spellStart"/>
      <w:r w:rsidRPr="00F520A2">
        <w:t>pregled</w:t>
      </w:r>
      <w:proofErr w:type="spellEnd"/>
      <w:r w:rsidRPr="00F520A2">
        <w:t xml:space="preserve"> same iteracije. Sadrži rezime odrađenog, ocjenu rezultata, te eventualne promjene plana i potrebe za izmjenama odrađenog.</w:t>
      </w:r>
    </w:p>
    <w:p w14:paraId="14E73F85" w14:textId="77777777" w:rsidR="00D23C36" w:rsidRPr="00F520A2" w:rsidRDefault="00D23C36" w:rsidP="001435B5"/>
    <w:p w14:paraId="6A1298E5" w14:textId="1DEFF06E" w:rsidR="0014114B" w:rsidRDefault="001435B5">
      <w:pPr>
        <w:pStyle w:val="Heading2"/>
      </w:pPr>
      <w:r w:rsidRPr="00F520A2">
        <w:t>Svrha</w:t>
      </w:r>
    </w:p>
    <w:p w14:paraId="02B0CD9D" w14:textId="6B85AA24" w:rsidR="00F32884" w:rsidRDefault="00F32884" w:rsidP="00F32884">
      <w:r>
        <w:t xml:space="preserve">Svrha </w:t>
      </w:r>
      <w:r w:rsidRPr="00F32884">
        <w:rPr>
          <w:i/>
          <w:iCs/>
        </w:rPr>
        <w:t>Procjene iteracije</w:t>
      </w:r>
      <w:r>
        <w:rPr>
          <w:i/>
          <w:iCs/>
        </w:rPr>
        <w:t xml:space="preserve"> </w:t>
      </w:r>
      <w:r>
        <w:t>je svojevrsan uvid u trenutno stanje projekta. Odgovara se na pitanja koji probleme je rješavan, koji zadaci su bili predviđeni za izradu i da li su i kako su odrađeni.</w:t>
      </w:r>
    </w:p>
    <w:p w14:paraId="5A658E3C" w14:textId="77777777" w:rsidR="00D23C36" w:rsidRPr="00F32884" w:rsidRDefault="00D23C36" w:rsidP="00F32884"/>
    <w:p w14:paraId="688902E0" w14:textId="35140B2D" w:rsidR="0014114B" w:rsidRDefault="001435B5">
      <w:pPr>
        <w:pStyle w:val="Heading2"/>
      </w:pPr>
      <w:r w:rsidRPr="00F520A2">
        <w:t>Područje primjene</w:t>
      </w:r>
    </w:p>
    <w:p w14:paraId="1A5B9C60" w14:textId="2AF0A4DC" w:rsidR="00F32884" w:rsidRDefault="00F32884" w:rsidP="00F32884">
      <w:r>
        <w:t xml:space="preserve">Dokument </w:t>
      </w:r>
      <w:r w:rsidRPr="00F520A2">
        <w:rPr>
          <w:i/>
          <w:iCs/>
        </w:rPr>
        <w:t>Procjena iteracije</w:t>
      </w:r>
      <w:r>
        <w:rPr>
          <w:i/>
          <w:iCs/>
        </w:rPr>
        <w:t xml:space="preserve"> </w:t>
      </w:r>
      <w:r>
        <w:t>koristi se u svrhu praćenja projekta od strane različitih aktera. Menadžer projekta ima uvid u plan razvoja projekta, podjelu zadataka, kao i u to ko su zaduženi za date zadatke</w:t>
      </w:r>
      <w:r w:rsidR="00D23C36">
        <w:t xml:space="preserve"> i koje vrijeme je predviđeno i koje je utrošeno za izradu. Članovi tima imaju uvid u zadatke koji su izvršeni i koji još uvijek nisu.</w:t>
      </w:r>
    </w:p>
    <w:p w14:paraId="7F4D8FE3" w14:textId="77777777" w:rsidR="00D23C36" w:rsidRPr="00F32884" w:rsidRDefault="00D23C36" w:rsidP="00F32884"/>
    <w:p w14:paraId="1995417D" w14:textId="6B012A1C" w:rsidR="0014114B" w:rsidRDefault="001435B5">
      <w:pPr>
        <w:pStyle w:val="Heading2"/>
      </w:pPr>
      <w:r w:rsidRPr="00F520A2">
        <w:t>Definicije, akronimi i skraćenice</w:t>
      </w:r>
    </w:p>
    <w:p w14:paraId="4885953F" w14:textId="77777777" w:rsidR="00D23C36" w:rsidRPr="00D868A0" w:rsidRDefault="00D23C36" w:rsidP="00D23C36">
      <w:r>
        <w:t>Sve definicije, akronimi i skraćenice biće detaljno objašnjeni u dokumentu Rječnik.</w:t>
      </w:r>
    </w:p>
    <w:p w14:paraId="743C4DE7" w14:textId="77777777" w:rsidR="00D23C36" w:rsidRPr="00D23C36" w:rsidRDefault="00D23C36" w:rsidP="00D23C36"/>
    <w:p w14:paraId="31061994" w14:textId="4768DBEE" w:rsidR="0014114B" w:rsidRDefault="001435B5">
      <w:pPr>
        <w:pStyle w:val="Heading2"/>
      </w:pPr>
      <w:proofErr w:type="spellStart"/>
      <w:r w:rsidRPr="00F520A2">
        <w:t>Pregled</w:t>
      </w:r>
      <w:proofErr w:type="spellEnd"/>
    </w:p>
    <w:p w14:paraId="4AA2C70D" w14:textId="0B2297F1" w:rsidR="00F520A2" w:rsidRPr="00D868A0" w:rsidRDefault="00F520A2" w:rsidP="00F520A2">
      <w:r>
        <w:t xml:space="preserve">U nastavku dokumenta dat je detaljan </w:t>
      </w:r>
      <w:proofErr w:type="spellStart"/>
      <w:r>
        <w:t>pregled</w:t>
      </w:r>
      <w:proofErr w:type="spellEnd"/>
      <w:r w:rsidR="00F32884">
        <w:t xml:space="preserve"> postignutih ciljeva iteracije, načina sprovođenja plana iteracije, zatim ocjena rezultata. Takođe date su i informacije o temi promjene plana i potrebe za izmjenom urađenog.</w:t>
      </w:r>
    </w:p>
    <w:p w14:paraId="0378C178" w14:textId="77777777" w:rsidR="00F520A2" w:rsidRPr="00F520A2" w:rsidRDefault="00F520A2" w:rsidP="00F520A2"/>
    <w:p w14:paraId="4E57414B" w14:textId="6B5F5E18" w:rsidR="0014114B" w:rsidRPr="00F520A2" w:rsidRDefault="001435B5">
      <w:pPr>
        <w:pStyle w:val="Heading1"/>
      </w:pPr>
      <w:r w:rsidRPr="00F520A2">
        <w:t>Postignuti ciljevi iteracije</w:t>
      </w:r>
    </w:p>
    <w:p w14:paraId="7E2E663E" w14:textId="3DFBB468" w:rsidR="00F520A2" w:rsidRDefault="00F520A2" w:rsidP="00F520A2">
      <w:r w:rsidRPr="00F520A2">
        <w:t xml:space="preserve">Cilj iteracije </w:t>
      </w:r>
      <w:r w:rsidR="006E1FD7">
        <w:t>3</w:t>
      </w:r>
      <w:r w:rsidRPr="00F520A2">
        <w:t>.0 je</w:t>
      </w:r>
      <w:r>
        <w:t xml:space="preserve"> bio</w:t>
      </w:r>
      <w:r w:rsidRPr="00F520A2">
        <w:t xml:space="preserve"> </w:t>
      </w:r>
      <w:r w:rsidR="006E1FD7">
        <w:t>specifikacija i modelovanje, a u sklopu toga izrada dijagrama aktivnosti, dijagrama stanja, sekvencijalnih dijagrama, klasnog i domenskog dijagrama</w:t>
      </w:r>
      <w:r w:rsidRPr="00F520A2">
        <w:t xml:space="preserve">, </w:t>
      </w:r>
      <w:r w:rsidR="006E1FD7">
        <w:t>kao i</w:t>
      </w:r>
      <w:r w:rsidRPr="00F520A2">
        <w:t xml:space="preserve"> </w:t>
      </w:r>
      <w:r w:rsidR="00C77B94">
        <w:t>izrada</w:t>
      </w:r>
      <w:r w:rsidR="006E1FD7">
        <w:t xml:space="preserve"> dokumenata. </w:t>
      </w:r>
      <w:r w:rsidR="00C77B94">
        <w:t>Odrađeni su dokumenti:</w:t>
      </w:r>
      <w:r w:rsidR="006E1FD7">
        <w:t xml:space="preserve"> Specifikacija slučajeva </w:t>
      </w:r>
      <w:proofErr w:type="spellStart"/>
      <w:r w:rsidR="006E1FD7">
        <w:t>korištenja</w:t>
      </w:r>
      <w:proofErr w:type="spellEnd"/>
      <w:r w:rsidR="006E1FD7">
        <w:t>, Plan realizacije softvera i Dokument softverske arhitekture</w:t>
      </w:r>
      <w:r w:rsidR="00C77B94">
        <w:t>.</w:t>
      </w:r>
      <w:r w:rsidR="006E1FD7">
        <w:t xml:space="preserve"> Urađeni su i dijagrami aktivnosti</w:t>
      </w:r>
      <w:r w:rsidR="00C77B94">
        <w:t>.</w:t>
      </w:r>
    </w:p>
    <w:p w14:paraId="293D13B2" w14:textId="77777777" w:rsidR="00F32884" w:rsidRPr="00F520A2" w:rsidRDefault="00F32884" w:rsidP="00F520A2"/>
    <w:p w14:paraId="71215407" w14:textId="226E59CB" w:rsidR="0014114B" w:rsidRPr="00F520A2" w:rsidRDefault="001435B5">
      <w:pPr>
        <w:pStyle w:val="Heading1"/>
      </w:pPr>
      <w:r w:rsidRPr="00F520A2">
        <w:t>Sprovođenje plana iteracije</w:t>
      </w:r>
    </w:p>
    <w:p w14:paraId="7B69D809" w14:textId="1D58C17B" w:rsidR="00F520A2" w:rsidRDefault="006E1FD7" w:rsidP="00F520A2">
      <w:r>
        <w:t>5</w:t>
      </w:r>
      <w:r w:rsidR="00B94B21">
        <w:t>0% z</w:t>
      </w:r>
      <w:r w:rsidR="00F520A2" w:rsidRPr="00F520A2">
        <w:t>ada</w:t>
      </w:r>
      <w:r w:rsidR="00B94B21">
        <w:t>taka</w:t>
      </w:r>
      <w:r w:rsidR="00F520A2" w:rsidRPr="00F520A2">
        <w:t xml:space="preserve"> planirani</w:t>
      </w:r>
      <w:r w:rsidR="00B94B21">
        <w:t>h</w:t>
      </w:r>
      <w:r w:rsidR="00F520A2" w:rsidRPr="00F520A2">
        <w:t xml:space="preserve"> u iteraciji </w:t>
      </w:r>
      <w:r>
        <w:t>3</w:t>
      </w:r>
      <w:r w:rsidR="00F520A2" w:rsidRPr="00F520A2">
        <w:t xml:space="preserve">.0 su odrađeni, te je to evidentirano i na </w:t>
      </w:r>
      <w:proofErr w:type="spellStart"/>
      <w:r w:rsidR="00F520A2" w:rsidRPr="00F520A2">
        <w:t>Redmine</w:t>
      </w:r>
      <w:proofErr w:type="spellEnd"/>
      <w:r w:rsidR="00F520A2" w:rsidRPr="00F520A2">
        <w:t xml:space="preserve"> sistemu za monitoring projekta.</w:t>
      </w:r>
    </w:p>
    <w:p w14:paraId="767857CA" w14:textId="77777777" w:rsidR="00F32884" w:rsidRPr="00F520A2" w:rsidRDefault="00F32884" w:rsidP="00F520A2"/>
    <w:p w14:paraId="1ADF7351" w14:textId="046E74BE" w:rsidR="0014114B" w:rsidRPr="00F520A2" w:rsidRDefault="001435B5">
      <w:pPr>
        <w:pStyle w:val="Heading1"/>
      </w:pPr>
      <w:r w:rsidRPr="00F520A2">
        <w:t>Ocjena rezultata</w:t>
      </w:r>
    </w:p>
    <w:p w14:paraId="3877FC53" w14:textId="1B4CE60E" w:rsidR="00F520A2" w:rsidRDefault="00F520A2" w:rsidP="00F520A2">
      <w:r w:rsidRPr="00F520A2">
        <w:t>Iteracij</w:t>
      </w:r>
      <w:r w:rsidR="00B94B21">
        <w:t>a</w:t>
      </w:r>
      <w:r w:rsidRPr="00F520A2">
        <w:t xml:space="preserve"> </w:t>
      </w:r>
      <w:r w:rsidR="006E1FD7">
        <w:t>3</w:t>
      </w:r>
      <w:r w:rsidRPr="00F520A2">
        <w:t>.0 smatra se uspješno obavljenom</w:t>
      </w:r>
      <w:r w:rsidR="00B94B21">
        <w:t xml:space="preserve"> iako nije u potpunosti izvršena</w:t>
      </w:r>
      <w:r w:rsidR="006E1FD7">
        <w:t>, jer su članovi tima radili sa manjom efikasnošću zbog ispitnog roka</w:t>
      </w:r>
      <w:r w:rsidRPr="00F520A2">
        <w:t>.</w:t>
      </w:r>
      <w:r w:rsidR="00DB3366">
        <w:t xml:space="preserve"> Rok za završetak ove iteracije bio je </w:t>
      </w:r>
      <w:r w:rsidR="006E1FD7">
        <w:t>26</w:t>
      </w:r>
      <w:r w:rsidR="00DB3366">
        <w:t xml:space="preserve">.4.2024. tako da </w:t>
      </w:r>
      <w:r w:rsidR="006E1FD7">
        <w:t>se zadaci koji nisu izvršeni prenose u iduću iteraciju.</w:t>
      </w:r>
    </w:p>
    <w:p w14:paraId="2A2FDF11" w14:textId="77777777" w:rsidR="00F32884" w:rsidRPr="00F520A2" w:rsidRDefault="00F32884" w:rsidP="00F520A2"/>
    <w:p w14:paraId="0074228D" w14:textId="38531376" w:rsidR="0014114B" w:rsidRPr="00F520A2" w:rsidRDefault="001435B5">
      <w:pPr>
        <w:pStyle w:val="Heading1"/>
      </w:pPr>
      <w:r w:rsidRPr="00F520A2">
        <w:t>Promjena plana</w:t>
      </w:r>
    </w:p>
    <w:p w14:paraId="39DB561D" w14:textId="28B0E475" w:rsidR="001435B5" w:rsidRDefault="00B94B21" w:rsidP="001435B5">
      <w:r>
        <w:t xml:space="preserve">Zadatak izrade </w:t>
      </w:r>
      <w:r w:rsidR="006E1FD7">
        <w:t>klasnog i domenskog dijagrama, dijagrama stanja i sekvencijalnih dijagrama</w:t>
      </w:r>
      <w:r>
        <w:t xml:space="preserve"> se prenosi </w:t>
      </w:r>
      <w:r w:rsidR="006E1FD7">
        <w:t xml:space="preserve">u </w:t>
      </w:r>
      <w:r>
        <w:t>naredn</w:t>
      </w:r>
      <w:r w:rsidR="006E1FD7">
        <w:t>u</w:t>
      </w:r>
      <w:r>
        <w:t xml:space="preserve"> iteracij</w:t>
      </w:r>
      <w:r w:rsidR="006E1FD7">
        <w:t>u</w:t>
      </w:r>
      <w:r>
        <w:t xml:space="preserve">, prije nego se pređe na zadatke predviđene za tu iteraciju, odnosno </w:t>
      </w:r>
      <w:proofErr w:type="spellStart"/>
      <w:r>
        <w:t>itreaciju</w:t>
      </w:r>
      <w:proofErr w:type="spellEnd"/>
      <w:r>
        <w:t xml:space="preserve"> </w:t>
      </w:r>
      <w:r w:rsidR="006E1FD7">
        <w:t>4</w:t>
      </w:r>
      <w:r>
        <w:t>.0.</w:t>
      </w:r>
    </w:p>
    <w:p w14:paraId="10984BEB" w14:textId="77777777" w:rsidR="00F32884" w:rsidRPr="00F520A2" w:rsidRDefault="00F32884" w:rsidP="001435B5"/>
    <w:p w14:paraId="73B0A97F" w14:textId="058127A2" w:rsidR="0014114B" w:rsidRPr="00F520A2" w:rsidRDefault="001435B5">
      <w:pPr>
        <w:pStyle w:val="Heading1"/>
      </w:pPr>
      <w:r w:rsidRPr="00F520A2">
        <w:t>Potrebne izmjene urađenog</w:t>
      </w:r>
    </w:p>
    <w:p w14:paraId="399A7BE7" w14:textId="2E9FAB89" w:rsidR="001435B5" w:rsidRPr="00F520A2" w:rsidRDefault="001435B5" w:rsidP="001435B5">
      <w:r w:rsidRPr="00F520A2">
        <w:t>Nema potrebe za izmjenom urađen</w:t>
      </w:r>
      <w:r w:rsidR="00B94B21">
        <w:t>og posla</w:t>
      </w:r>
      <w:r w:rsidRPr="00F520A2">
        <w:t>.</w:t>
      </w:r>
    </w:p>
    <w:p w14:paraId="0F9D498B" w14:textId="39B24BB2" w:rsidR="00037897" w:rsidRDefault="00037897">
      <w:pPr>
        <w:pStyle w:val="InfoBlue"/>
      </w:pPr>
    </w:p>
    <w:sectPr w:rsidR="000378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B498B" w14:textId="77777777" w:rsidR="00C7099F" w:rsidRPr="00F520A2" w:rsidRDefault="00C7099F">
      <w:pPr>
        <w:spacing w:line="240" w:lineRule="auto"/>
      </w:pPr>
      <w:r w:rsidRPr="00F520A2">
        <w:separator/>
      </w:r>
    </w:p>
  </w:endnote>
  <w:endnote w:type="continuationSeparator" w:id="0">
    <w:p w14:paraId="158DF047" w14:textId="77777777" w:rsidR="00C7099F" w:rsidRPr="00F520A2" w:rsidRDefault="00C7099F">
      <w:pPr>
        <w:spacing w:line="240" w:lineRule="auto"/>
      </w:pPr>
      <w:r w:rsidRPr="00F520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DAC1" w14:textId="77777777" w:rsidR="0014114B" w:rsidRPr="00F520A2" w:rsidRDefault="00000000">
    <w:pPr>
      <w:pStyle w:val="Footer"/>
      <w:framePr w:wrap="around" w:vAnchor="text" w:hAnchor="margin" w:xAlign="right" w:y="1"/>
      <w:rPr>
        <w:rStyle w:val="PageNumber"/>
      </w:rPr>
    </w:pPr>
    <w:r w:rsidRPr="00F520A2">
      <w:rPr>
        <w:rStyle w:val="PageNumber"/>
      </w:rPr>
      <w:fldChar w:fldCharType="begin"/>
    </w:r>
    <w:r w:rsidRPr="00F520A2">
      <w:rPr>
        <w:rStyle w:val="PageNumber"/>
      </w:rPr>
      <w:instrText xml:space="preserve">PAGE  </w:instrText>
    </w:r>
    <w:r w:rsidRPr="00F520A2">
      <w:rPr>
        <w:rStyle w:val="PageNumber"/>
      </w:rPr>
      <w:fldChar w:fldCharType="end"/>
    </w:r>
  </w:p>
  <w:p w14:paraId="3D6105BD" w14:textId="77777777" w:rsidR="0014114B" w:rsidRPr="00F520A2" w:rsidRDefault="001411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114B" w:rsidRPr="00F520A2" w14:paraId="1B2CA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68E689" w14:textId="2B13163F" w:rsidR="0014114B" w:rsidRPr="00F520A2" w:rsidRDefault="00B877CB">
          <w:pPr>
            <w:ind w:right="360"/>
          </w:pPr>
          <w:r w:rsidRPr="00F520A2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60E7F7" w14:textId="4ED352A0" w:rsidR="0014114B" w:rsidRPr="00F520A2" w:rsidRDefault="00000000">
          <w:pPr>
            <w:jc w:val="center"/>
          </w:pPr>
          <w:r w:rsidRPr="00F520A2">
            <w:sym w:font="Symbol" w:char="F0D3"/>
          </w:r>
          <w:r w:rsidR="00B877CB" w:rsidRPr="00F520A2">
            <w:t>Grupa 1,</w:t>
          </w:r>
          <w:r w:rsidRPr="00F520A2">
            <w:t xml:space="preserve"> </w:t>
          </w:r>
          <w:r w:rsidRPr="00F520A2">
            <w:fldChar w:fldCharType="begin"/>
          </w:r>
          <w:r w:rsidRPr="00F520A2">
            <w:instrText xml:space="preserve"> DATE \@ "yyyy" </w:instrText>
          </w:r>
          <w:r w:rsidRPr="00F520A2">
            <w:fldChar w:fldCharType="separate"/>
          </w:r>
          <w:r w:rsidR="006E1FD7">
            <w:rPr>
              <w:noProof/>
            </w:rPr>
            <w:t>2024</w:t>
          </w:r>
          <w:r w:rsidRPr="00F520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D289" w14:textId="7F052FF8" w:rsidR="0014114B" w:rsidRPr="00F520A2" w:rsidRDefault="00000000">
          <w:pPr>
            <w:jc w:val="right"/>
          </w:pPr>
          <w:r w:rsidRPr="00F520A2">
            <w:rPr>
              <w:rStyle w:val="PageNumber"/>
            </w:rPr>
            <w:fldChar w:fldCharType="begin"/>
          </w:r>
          <w:r w:rsidRPr="00F520A2">
            <w:rPr>
              <w:rStyle w:val="PageNumber"/>
            </w:rPr>
            <w:instrText xml:space="preserve"> PAGE </w:instrText>
          </w:r>
          <w:r w:rsidRPr="00F520A2">
            <w:rPr>
              <w:rStyle w:val="PageNumber"/>
            </w:rPr>
            <w:fldChar w:fldCharType="separate"/>
          </w:r>
          <w:r w:rsidRPr="00F520A2">
            <w:rPr>
              <w:rStyle w:val="PageNumber"/>
            </w:rPr>
            <w:t>5</w:t>
          </w:r>
          <w:r w:rsidRPr="00F520A2">
            <w:rPr>
              <w:rStyle w:val="PageNumber"/>
            </w:rPr>
            <w:fldChar w:fldCharType="end"/>
          </w:r>
        </w:p>
      </w:tc>
    </w:tr>
  </w:tbl>
  <w:p w14:paraId="1B6FD4F8" w14:textId="77777777" w:rsidR="0014114B" w:rsidRPr="00F520A2" w:rsidRDefault="00141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130C" w14:textId="77777777" w:rsidR="0014114B" w:rsidRPr="00F520A2" w:rsidRDefault="00141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7A373" w14:textId="77777777" w:rsidR="00C7099F" w:rsidRPr="00F520A2" w:rsidRDefault="00C7099F">
      <w:pPr>
        <w:spacing w:line="240" w:lineRule="auto"/>
      </w:pPr>
      <w:r w:rsidRPr="00F520A2">
        <w:separator/>
      </w:r>
    </w:p>
  </w:footnote>
  <w:footnote w:type="continuationSeparator" w:id="0">
    <w:p w14:paraId="0F1132FC" w14:textId="77777777" w:rsidR="00C7099F" w:rsidRPr="00F520A2" w:rsidRDefault="00C7099F">
      <w:pPr>
        <w:spacing w:line="240" w:lineRule="auto"/>
      </w:pPr>
      <w:r w:rsidRPr="00F520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62A1" w14:textId="77777777" w:rsidR="0014114B" w:rsidRPr="00F520A2" w:rsidRDefault="0014114B">
    <w:pPr>
      <w:rPr>
        <w:sz w:val="24"/>
      </w:rPr>
    </w:pPr>
  </w:p>
  <w:p w14:paraId="364075E8" w14:textId="77777777" w:rsidR="0014114B" w:rsidRPr="00F520A2" w:rsidRDefault="0014114B">
    <w:pPr>
      <w:pBdr>
        <w:top w:val="single" w:sz="6" w:space="1" w:color="auto"/>
      </w:pBdr>
      <w:rPr>
        <w:sz w:val="24"/>
      </w:rPr>
    </w:pPr>
  </w:p>
  <w:p w14:paraId="61F820B1" w14:textId="2973AAAD" w:rsidR="0014114B" w:rsidRPr="00F520A2" w:rsidRDefault="00B87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F520A2">
      <w:rPr>
        <w:rFonts w:ascii="Arial" w:hAnsi="Arial"/>
        <w:b/>
        <w:sz w:val="36"/>
      </w:rPr>
      <w:t>Grupa 1</w:t>
    </w:r>
  </w:p>
  <w:p w14:paraId="070B1739" w14:textId="77777777" w:rsidR="0014114B" w:rsidRPr="00F520A2" w:rsidRDefault="0014114B">
    <w:pPr>
      <w:pBdr>
        <w:bottom w:val="single" w:sz="6" w:space="1" w:color="auto"/>
      </w:pBdr>
      <w:jc w:val="right"/>
      <w:rPr>
        <w:sz w:val="24"/>
      </w:rPr>
    </w:pPr>
  </w:p>
  <w:p w14:paraId="4F868EEB" w14:textId="77777777" w:rsidR="0014114B" w:rsidRPr="00F520A2" w:rsidRDefault="00141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114B" w:rsidRPr="00F520A2" w14:paraId="5C5CB4CB" w14:textId="77777777">
      <w:tc>
        <w:tcPr>
          <w:tcW w:w="6379" w:type="dxa"/>
        </w:tcPr>
        <w:p w14:paraId="23AE7B56" w14:textId="6524EAA6" w:rsidR="0014114B" w:rsidRPr="00F520A2" w:rsidRDefault="00B877CB">
          <w:proofErr w:type="spellStart"/>
          <w:r w:rsidRPr="00F520A2">
            <w:t>SmartMeds</w:t>
          </w:r>
          <w:proofErr w:type="spellEnd"/>
        </w:p>
      </w:tc>
      <w:tc>
        <w:tcPr>
          <w:tcW w:w="3179" w:type="dxa"/>
        </w:tcPr>
        <w:p w14:paraId="77BE58AC" w14:textId="2C03BB0F" w:rsidR="0014114B" w:rsidRPr="00F520A2" w:rsidRDefault="00000000">
          <w:pPr>
            <w:tabs>
              <w:tab w:val="left" w:pos="1135"/>
            </w:tabs>
            <w:spacing w:before="40"/>
            <w:ind w:right="68"/>
          </w:pPr>
          <w:r w:rsidRPr="00F520A2">
            <w:t xml:space="preserve">  </w:t>
          </w:r>
          <w:r w:rsidR="00B877CB" w:rsidRPr="00F520A2">
            <w:t>Verzija</w:t>
          </w:r>
          <w:r w:rsidRPr="00F520A2">
            <w:t xml:space="preserve">:           </w:t>
          </w:r>
          <w:r w:rsidR="00B877CB" w:rsidRPr="00F520A2">
            <w:t>1.0</w:t>
          </w:r>
        </w:p>
      </w:tc>
    </w:tr>
    <w:tr w:rsidR="0014114B" w:rsidRPr="00F520A2" w14:paraId="3EF38450" w14:textId="77777777">
      <w:tc>
        <w:tcPr>
          <w:tcW w:w="6379" w:type="dxa"/>
        </w:tcPr>
        <w:p w14:paraId="6B90C8C1" w14:textId="19A00D90" w:rsidR="0014114B" w:rsidRPr="00F520A2" w:rsidRDefault="00B877CB">
          <w:r w:rsidRPr="00F520A2">
            <w:t>Procjena iteracije</w:t>
          </w:r>
        </w:p>
      </w:tc>
      <w:tc>
        <w:tcPr>
          <w:tcW w:w="3179" w:type="dxa"/>
        </w:tcPr>
        <w:p w14:paraId="2C727B5E" w14:textId="33FDF077" w:rsidR="0014114B" w:rsidRPr="00F520A2" w:rsidRDefault="00000000">
          <w:r w:rsidRPr="00F520A2">
            <w:t xml:space="preserve">  </w:t>
          </w:r>
          <w:r w:rsidR="00B877CB" w:rsidRPr="00F520A2">
            <w:t>Datum</w:t>
          </w:r>
          <w:r w:rsidRPr="00F520A2">
            <w:t xml:space="preserve">:  </w:t>
          </w:r>
          <w:r w:rsidR="006E1FD7">
            <w:t>30</w:t>
          </w:r>
          <w:r w:rsidR="00B877CB" w:rsidRPr="00F520A2">
            <w:t>.04.2024.</w:t>
          </w:r>
        </w:p>
      </w:tc>
    </w:tr>
  </w:tbl>
  <w:p w14:paraId="358C765C" w14:textId="77777777" w:rsidR="0014114B" w:rsidRPr="00F520A2" w:rsidRDefault="00141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9AFF9" w14:textId="77777777" w:rsidR="0014114B" w:rsidRPr="00F520A2" w:rsidRDefault="00141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0A53"/>
    <w:multiLevelType w:val="multilevel"/>
    <w:tmpl w:val="75EE9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793909">
    <w:abstractNumId w:val="0"/>
  </w:num>
  <w:num w:numId="2" w16cid:durableId="8680257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89940719">
    <w:abstractNumId w:val="10"/>
  </w:num>
  <w:num w:numId="4" w16cid:durableId="1449469844">
    <w:abstractNumId w:val="20"/>
  </w:num>
  <w:num w:numId="5" w16cid:durableId="166792168">
    <w:abstractNumId w:val="15"/>
  </w:num>
  <w:num w:numId="6" w16cid:durableId="34811723">
    <w:abstractNumId w:val="14"/>
  </w:num>
  <w:num w:numId="7" w16cid:durableId="20867559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8347351">
    <w:abstractNumId w:val="2"/>
  </w:num>
  <w:num w:numId="9" w16cid:durableId="876165735">
    <w:abstractNumId w:val="19"/>
  </w:num>
  <w:num w:numId="10" w16cid:durableId="874200786">
    <w:abstractNumId w:val="4"/>
  </w:num>
  <w:num w:numId="11" w16cid:durableId="1086267843">
    <w:abstractNumId w:val="11"/>
  </w:num>
  <w:num w:numId="12" w16cid:durableId="1680694864">
    <w:abstractNumId w:val="9"/>
  </w:num>
  <w:num w:numId="13" w16cid:durableId="1957978967">
    <w:abstractNumId w:val="18"/>
  </w:num>
  <w:num w:numId="14" w16cid:durableId="1042051636">
    <w:abstractNumId w:val="8"/>
  </w:num>
  <w:num w:numId="15" w16cid:durableId="120612401">
    <w:abstractNumId w:val="5"/>
  </w:num>
  <w:num w:numId="16" w16cid:durableId="947277952">
    <w:abstractNumId w:val="17"/>
  </w:num>
  <w:num w:numId="17" w16cid:durableId="399180080">
    <w:abstractNumId w:val="13"/>
  </w:num>
  <w:num w:numId="18" w16cid:durableId="899486167">
    <w:abstractNumId w:val="6"/>
  </w:num>
  <w:num w:numId="19" w16cid:durableId="578518435">
    <w:abstractNumId w:val="12"/>
  </w:num>
  <w:num w:numId="20" w16cid:durableId="799570920">
    <w:abstractNumId w:val="7"/>
  </w:num>
  <w:num w:numId="21" w16cid:durableId="1391802447">
    <w:abstractNumId w:val="16"/>
  </w:num>
  <w:num w:numId="22" w16cid:durableId="1079212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897"/>
    <w:rsid w:val="00037897"/>
    <w:rsid w:val="0014114B"/>
    <w:rsid w:val="001435B5"/>
    <w:rsid w:val="00605502"/>
    <w:rsid w:val="006433E5"/>
    <w:rsid w:val="006E1FD7"/>
    <w:rsid w:val="00886B72"/>
    <w:rsid w:val="00B877CB"/>
    <w:rsid w:val="00B94B21"/>
    <w:rsid w:val="00C7099F"/>
    <w:rsid w:val="00C77B94"/>
    <w:rsid w:val="00D23C36"/>
    <w:rsid w:val="00DB3366"/>
    <w:rsid w:val="00E20BA4"/>
    <w:rsid w:val="00F32884"/>
    <w:rsid w:val="00F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9456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64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ivana</dc:creator>
  <cp:keywords/>
  <dc:description/>
  <cp:lastModifiedBy>Ivana Jugović</cp:lastModifiedBy>
  <cp:revision>5</cp:revision>
  <cp:lastPrinted>1899-12-31T23:00:00Z</cp:lastPrinted>
  <dcterms:created xsi:type="dcterms:W3CDTF">2024-04-01T19:10:00Z</dcterms:created>
  <dcterms:modified xsi:type="dcterms:W3CDTF">2024-05-01T17:49:00Z</dcterms:modified>
</cp:coreProperties>
</file>