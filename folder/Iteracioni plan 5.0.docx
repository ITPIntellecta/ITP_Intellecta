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6E840" w14:textId="49E0B736" w:rsidR="001F5E03" w:rsidRPr="00AF20FD" w:rsidRDefault="00816F32">
      <w:pPr>
        <w:pStyle w:val="Title"/>
        <w:jc w:val="right"/>
      </w:pPr>
      <w:proofErr w:type="spellStart"/>
      <w:r w:rsidRPr="00AF20FD">
        <w:t>SmartMeds</w:t>
      </w:r>
      <w:proofErr w:type="spellEnd"/>
    </w:p>
    <w:p w14:paraId="749D46B3" w14:textId="77777777" w:rsidR="008A0070" w:rsidRPr="00AF20FD" w:rsidRDefault="008A0070" w:rsidP="008A0070"/>
    <w:p w14:paraId="4468CC0C" w14:textId="02794BE5" w:rsidR="001F5E03" w:rsidRPr="00AF20FD" w:rsidRDefault="00C976B0">
      <w:pPr>
        <w:pStyle w:val="Title"/>
        <w:jc w:val="right"/>
      </w:pPr>
      <w:r w:rsidRPr="00AF20FD">
        <w:t>Plan iteracije</w:t>
      </w:r>
    </w:p>
    <w:p w14:paraId="0368B850" w14:textId="77777777" w:rsidR="001F5E03" w:rsidRPr="00AF20FD" w:rsidRDefault="001F5E03">
      <w:pPr>
        <w:pStyle w:val="Title"/>
        <w:jc w:val="right"/>
      </w:pPr>
    </w:p>
    <w:p w14:paraId="63738145" w14:textId="0121BD39" w:rsidR="001F5E03" w:rsidRPr="00AF20FD" w:rsidRDefault="00D10095">
      <w:pPr>
        <w:pStyle w:val="Title"/>
        <w:jc w:val="right"/>
        <w:rPr>
          <w:sz w:val="28"/>
        </w:rPr>
      </w:pPr>
      <w:r w:rsidRPr="00AF20FD">
        <w:rPr>
          <w:sz w:val="28"/>
        </w:rPr>
        <w:t xml:space="preserve">Verzija </w:t>
      </w:r>
      <w:r w:rsidR="000F69EF" w:rsidRPr="00AF20FD">
        <w:rPr>
          <w:sz w:val="28"/>
        </w:rPr>
        <w:t>1</w:t>
      </w:r>
      <w:r w:rsidRPr="00AF20FD">
        <w:rPr>
          <w:sz w:val="28"/>
        </w:rPr>
        <w:t>.</w:t>
      </w:r>
      <w:r w:rsidR="008049C7" w:rsidRPr="00AF20FD">
        <w:rPr>
          <w:sz w:val="28"/>
        </w:rPr>
        <w:t>0</w:t>
      </w:r>
    </w:p>
    <w:p w14:paraId="61331459" w14:textId="77777777" w:rsidR="001F5E03" w:rsidRPr="00AF20FD" w:rsidRDefault="001F5E03">
      <w:pPr>
        <w:pStyle w:val="Title"/>
        <w:rPr>
          <w:sz w:val="28"/>
        </w:rPr>
      </w:pPr>
    </w:p>
    <w:p w14:paraId="7FA083D4" w14:textId="77777777" w:rsidR="001F5E03" w:rsidRPr="00AF20FD" w:rsidRDefault="001F5E03"/>
    <w:p w14:paraId="30A63AB6" w14:textId="77777777" w:rsidR="001F5E03" w:rsidRPr="00AF20FD" w:rsidRDefault="001F5E03">
      <w:pPr>
        <w:sectPr w:rsidR="001F5E03" w:rsidRPr="00AF20FD" w:rsidSect="003A0E4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42718A1" w14:textId="70090DAF" w:rsidR="001F5E03" w:rsidRPr="00AF20FD" w:rsidRDefault="004270B6">
      <w:pPr>
        <w:pStyle w:val="Title"/>
      </w:pPr>
      <w:r w:rsidRPr="00AF20FD"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F5E03" w:rsidRPr="00AF20FD" w14:paraId="40DC8A30" w14:textId="77777777">
        <w:tc>
          <w:tcPr>
            <w:tcW w:w="2304" w:type="dxa"/>
          </w:tcPr>
          <w:p w14:paraId="1AE8C164" w14:textId="2069E7B2" w:rsidR="001F5E03" w:rsidRPr="00AF20FD" w:rsidRDefault="004270B6">
            <w:pPr>
              <w:pStyle w:val="Tabletext"/>
              <w:jc w:val="center"/>
              <w:rPr>
                <w:b/>
              </w:rPr>
            </w:pPr>
            <w:r w:rsidRPr="00AF20FD">
              <w:rPr>
                <w:b/>
              </w:rPr>
              <w:t>Datum</w:t>
            </w:r>
          </w:p>
        </w:tc>
        <w:tc>
          <w:tcPr>
            <w:tcW w:w="1152" w:type="dxa"/>
          </w:tcPr>
          <w:p w14:paraId="6E4FD831" w14:textId="367D95D4" w:rsidR="001F5E03" w:rsidRPr="00AF20FD" w:rsidRDefault="004270B6">
            <w:pPr>
              <w:pStyle w:val="Tabletext"/>
              <w:jc w:val="center"/>
              <w:rPr>
                <w:b/>
              </w:rPr>
            </w:pPr>
            <w:r w:rsidRPr="00AF20FD">
              <w:rPr>
                <w:b/>
              </w:rPr>
              <w:t>Verzija</w:t>
            </w:r>
          </w:p>
        </w:tc>
        <w:tc>
          <w:tcPr>
            <w:tcW w:w="3744" w:type="dxa"/>
          </w:tcPr>
          <w:p w14:paraId="0825B8DB" w14:textId="322021AF" w:rsidR="001F5E03" w:rsidRPr="00AF20FD" w:rsidRDefault="004270B6">
            <w:pPr>
              <w:pStyle w:val="Tabletext"/>
              <w:jc w:val="center"/>
              <w:rPr>
                <w:b/>
              </w:rPr>
            </w:pPr>
            <w:r w:rsidRPr="00AF20FD">
              <w:rPr>
                <w:b/>
              </w:rPr>
              <w:t>Opis</w:t>
            </w:r>
          </w:p>
        </w:tc>
        <w:tc>
          <w:tcPr>
            <w:tcW w:w="2304" w:type="dxa"/>
          </w:tcPr>
          <w:p w14:paraId="2A315026" w14:textId="483F9C56" w:rsidR="001F5E03" w:rsidRPr="00AF20FD" w:rsidRDefault="004270B6">
            <w:pPr>
              <w:pStyle w:val="Tabletext"/>
              <w:jc w:val="center"/>
              <w:rPr>
                <w:b/>
              </w:rPr>
            </w:pPr>
            <w:r w:rsidRPr="00AF20FD">
              <w:rPr>
                <w:b/>
              </w:rPr>
              <w:t>Autor</w:t>
            </w:r>
          </w:p>
        </w:tc>
      </w:tr>
      <w:tr w:rsidR="001F5E03" w:rsidRPr="00AF20FD" w14:paraId="35F853B5" w14:textId="77777777">
        <w:tc>
          <w:tcPr>
            <w:tcW w:w="2304" w:type="dxa"/>
          </w:tcPr>
          <w:p w14:paraId="67AE18BE" w14:textId="108CB92D" w:rsidR="001F5E03" w:rsidRPr="00AF20FD" w:rsidRDefault="00A6563A">
            <w:pPr>
              <w:pStyle w:val="Tabletext"/>
            </w:pPr>
            <w:r>
              <w:t>24</w:t>
            </w:r>
            <w:r w:rsidR="00816F32" w:rsidRPr="00AF20FD">
              <w:t>.0</w:t>
            </w:r>
            <w:r w:rsidR="00622CB5">
              <w:t>5</w:t>
            </w:r>
            <w:r w:rsidR="00816F32" w:rsidRPr="00AF20FD">
              <w:t>.2024.</w:t>
            </w:r>
          </w:p>
        </w:tc>
        <w:tc>
          <w:tcPr>
            <w:tcW w:w="1152" w:type="dxa"/>
          </w:tcPr>
          <w:p w14:paraId="1CF831E7" w14:textId="6CD8C0E5" w:rsidR="001F5E03" w:rsidRPr="00AF20FD" w:rsidRDefault="004270B6">
            <w:pPr>
              <w:pStyle w:val="Tabletext"/>
            </w:pPr>
            <w:r w:rsidRPr="00AF20FD">
              <w:t>1.0</w:t>
            </w:r>
          </w:p>
        </w:tc>
        <w:tc>
          <w:tcPr>
            <w:tcW w:w="3744" w:type="dxa"/>
          </w:tcPr>
          <w:p w14:paraId="789F2E93" w14:textId="4178D745" w:rsidR="001F5E03" w:rsidRPr="00AF20FD" w:rsidRDefault="008049C7">
            <w:pPr>
              <w:pStyle w:val="Tabletext"/>
            </w:pPr>
            <w:r w:rsidRPr="00AF20FD">
              <w:t>Opis i plan planirane izrade zadataka</w:t>
            </w:r>
            <w:r w:rsidR="004217C0" w:rsidRPr="00AF20FD">
              <w:t xml:space="preserve"> u sklopu iteracije </w:t>
            </w:r>
            <w:r w:rsidR="00A6563A">
              <w:t>5</w:t>
            </w:r>
            <w:r w:rsidR="004217C0" w:rsidRPr="00AF20FD">
              <w:t>.0</w:t>
            </w:r>
          </w:p>
        </w:tc>
        <w:tc>
          <w:tcPr>
            <w:tcW w:w="2304" w:type="dxa"/>
          </w:tcPr>
          <w:p w14:paraId="0DCABE6F" w14:textId="18357A71" w:rsidR="001F5E03" w:rsidRPr="00AF20FD" w:rsidRDefault="004270B6">
            <w:pPr>
              <w:pStyle w:val="Tabletext"/>
            </w:pPr>
            <w:r w:rsidRPr="00AF20FD">
              <w:t>Ivana Jugović</w:t>
            </w:r>
          </w:p>
        </w:tc>
      </w:tr>
      <w:tr w:rsidR="001F5E03" w:rsidRPr="00AF20FD" w14:paraId="1EE543E6" w14:textId="77777777">
        <w:tc>
          <w:tcPr>
            <w:tcW w:w="2304" w:type="dxa"/>
          </w:tcPr>
          <w:p w14:paraId="12B0271D" w14:textId="40AC244E" w:rsidR="001F5E03" w:rsidRPr="00AF20FD" w:rsidRDefault="001F5E03">
            <w:pPr>
              <w:pStyle w:val="Tabletext"/>
            </w:pPr>
          </w:p>
        </w:tc>
        <w:tc>
          <w:tcPr>
            <w:tcW w:w="1152" w:type="dxa"/>
          </w:tcPr>
          <w:p w14:paraId="0AD94DA5" w14:textId="26F99051" w:rsidR="001F5E03" w:rsidRPr="00AF20FD" w:rsidRDefault="001F5E03">
            <w:pPr>
              <w:pStyle w:val="Tabletext"/>
            </w:pPr>
          </w:p>
        </w:tc>
        <w:tc>
          <w:tcPr>
            <w:tcW w:w="3744" w:type="dxa"/>
          </w:tcPr>
          <w:p w14:paraId="4D8458B4" w14:textId="4F222DF2" w:rsidR="001F5E03" w:rsidRPr="00AF20FD" w:rsidRDefault="001F5E03">
            <w:pPr>
              <w:pStyle w:val="Tabletext"/>
            </w:pPr>
          </w:p>
        </w:tc>
        <w:tc>
          <w:tcPr>
            <w:tcW w:w="2304" w:type="dxa"/>
          </w:tcPr>
          <w:p w14:paraId="694BE035" w14:textId="6D49716E" w:rsidR="001F5E03" w:rsidRPr="00AF20FD" w:rsidRDefault="001F5E03">
            <w:pPr>
              <w:pStyle w:val="Tabletext"/>
            </w:pPr>
          </w:p>
        </w:tc>
      </w:tr>
      <w:tr w:rsidR="001F5E03" w:rsidRPr="00AF20FD" w14:paraId="41B5DC20" w14:textId="77777777">
        <w:tc>
          <w:tcPr>
            <w:tcW w:w="2304" w:type="dxa"/>
          </w:tcPr>
          <w:p w14:paraId="5C6A7E95" w14:textId="77777777" w:rsidR="001F5E03" w:rsidRPr="00AF20FD" w:rsidRDefault="001F5E03">
            <w:pPr>
              <w:pStyle w:val="Tabletext"/>
            </w:pPr>
          </w:p>
        </w:tc>
        <w:tc>
          <w:tcPr>
            <w:tcW w:w="1152" w:type="dxa"/>
          </w:tcPr>
          <w:p w14:paraId="7C870486" w14:textId="77777777" w:rsidR="001F5E03" w:rsidRPr="00AF20FD" w:rsidRDefault="001F5E03">
            <w:pPr>
              <w:pStyle w:val="Tabletext"/>
            </w:pPr>
          </w:p>
        </w:tc>
        <w:tc>
          <w:tcPr>
            <w:tcW w:w="3744" w:type="dxa"/>
          </w:tcPr>
          <w:p w14:paraId="62C5862F" w14:textId="77777777" w:rsidR="001F5E03" w:rsidRPr="00AF20FD" w:rsidRDefault="001F5E03">
            <w:pPr>
              <w:pStyle w:val="Tabletext"/>
            </w:pPr>
          </w:p>
        </w:tc>
        <w:tc>
          <w:tcPr>
            <w:tcW w:w="2304" w:type="dxa"/>
          </w:tcPr>
          <w:p w14:paraId="4EB99C81" w14:textId="77777777" w:rsidR="001F5E03" w:rsidRPr="00AF20FD" w:rsidRDefault="001F5E03">
            <w:pPr>
              <w:pStyle w:val="Tabletext"/>
            </w:pPr>
          </w:p>
        </w:tc>
      </w:tr>
      <w:tr w:rsidR="001F5E03" w:rsidRPr="00AF20FD" w14:paraId="794294DD" w14:textId="77777777">
        <w:tc>
          <w:tcPr>
            <w:tcW w:w="2304" w:type="dxa"/>
          </w:tcPr>
          <w:p w14:paraId="78CA9A9A" w14:textId="77777777" w:rsidR="001F5E03" w:rsidRPr="00AF20FD" w:rsidRDefault="001F5E03">
            <w:pPr>
              <w:pStyle w:val="Tabletext"/>
            </w:pPr>
          </w:p>
        </w:tc>
        <w:tc>
          <w:tcPr>
            <w:tcW w:w="1152" w:type="dxa"/>
          </w:tcPr>
          <w:p w14:paraId="0F9A0421" w14:textId="77777777" w:rsidR="001F5E03" w:rsidRPr="00AF20FD" w:rsidRDefault="001F5E03">
            <w:pPr>
              <w:pStyle w:val="Tabletext"/>
            </w:pPr>
          </w:p>
        </w:tc>
        <w:tc>
          <w:tcPr>
            <w:tcW w:w="3744" w:type="dxa"/>
          </w:tcPr>
          <w:p w14:paraId="229D14F8" w14:textId="77777777" w:rsidR="001F5E03" w:rsidRPr="00AF20FD" w:rsidRDefault="001F5E03">
            <w:pPr>
              <w:pStyle w:val="Tabletext"/>
            </w:pPr>
          </w:p>
        </w:tc>
        <w:tc>
          <w:tcPr>
            <w:tcW w:w="2304" w:type="dxa"/>
          </w:tcPr>
          <w:p w14:paraId="7F3A43A9" w14:textId="77777777" w:rsidR="001F5E03" w:rsidRPr="00AF20FD" w:rsidRDefault="001F5E03">
            <w:pPr>
              <w:pStyle w:val="Tabletext"/>
            </w:pPr>
          </w:p>
        </w:tc>
      </w:tr>
    </w:tbl>
    <w:p w14:paraId="0A55E6D6" w14:textId="77777777" w:rsidR="001F5E03" w:rsidRPr="00AF20FD" w:rsidRDefault="001F5E03"/>
    <w:p w14:paraId="1C855FA9" w14:textId="54AD2CB1" w:rsidR="001F5E03" w:rsidRPr="00AF20FD" w:rsidRDefault="00C976B0">
      <w:pPr>
        <w:pStyle w:val="Title"/>
      </w:pPr>
      <w:r w:rsidRPr="00AF20FD">
        <w:t>Sadržaj</w:t>
      </w:r>
    </w:p>
    <w:p w14:paraId="43B3878C" w14:textId="329261DF" w:rsidR="001F5E03" w:rsidRPr="00AF20FD" w:rsidRDefault="00000000">
      <w:pPr>
        <w:pStyle w:val="TOC1"/>
        <w:tabs>
          <w:tab w:val="left" w:pos="432"/>
        </w:tabs>
        <w:rPr>
          <w:sz w:val="24"/>
          <w:szCs w:val="24"/>
        </w:rPr>
      </w:pPr>
      <w:r w:rsidRPr="00AF20FD">
        <w:fldChar w:fldCharType="begin"/>
      </w:r>
      <w:r w:rsidRPr="00AF20FD">
        <w:instrText xml:space="preserve"> TOC \o "1-3" </w:instrText>
      </w:r>
      <w:r w:rsidRPr="00AF20FD">
        <w:fldChar w:fldCharType="separate"/>
      </w:r>
      <w:r w:rsidRPr="00AF20FD">
        <w:rPr>
          <w:szCs w:val="24"/>
        </w:rPr>
        <w:t>1.</w:t>
      </w:r>
      <w:r w:rsidRPr="00AF20FD">
        <w:rPr>
          <w:sz w:val="24"/>
          <w:szCs w:val="24"/>
        </w:rPr>
        <w:tab/>
      </w:r>
      <w:r w:rsidR="00C976B0" w:rsidRPr="00AF20FD">
        <w:rPr>
          <w:szCs w:val="24"/>
        </w:rPr>
        <w:t>Uvod</w:t>
      </w:r>
      <w:r w:rsidRPr="00AF20FD">
        <w:tab/>
      </w:r>
      <w:r w:rsidRPr="00AF20FD">
        <w:fldChar w:fldCharType="begin"/>
      </w:r>
      <w:r w:rsidRPr="00AF20FD">
        <w:instrText xml:space="preserve"> PAGEREF _Toc492788044 \h </w:instrText>
      </w:r>
      <w:r w:rsidRPr="00AF20FD">
        <w:fldChar w:fldCharType="separate"/>
      </w:r>
      <w:r w:rsidRPr="00AF20FD">
        <w:t>4</w:t>
      </w:r>
      <w:r w:rsidRPr="00AF20FD">
        <w:fldChar w:fldCharType="end"/>
      </w:r>
    </w:p>
    <w:p w14:paraId="5963E5B1" w14:textId="71D9BEAF" w:rsidR="001F5E03" w:rsidRPr="00AF20FD" w:rsidRDefault="00000000">
      <w:pPr>
        <w:pStyle w:val="TOC2"/>
        <w:tabs>
          <w:tab w:val="left" w:pos="1000"/>
        </w:tabs>
        <w:rPr>
          <w:sz w:val="24"/>
          <w:szCs w:val="24"/>
        </w:rPr>
      </w:pPr>
      <w:r w:rsidRPr="00AF20FD">
        <w:t>1.1</w:t>
      </w:r>
      <w:r w:rsidRPr="00AF20FD">
        <w:rPr>
          <w:sz w:val="24"/>
          <w:szCs w:val="24"/>
        </w:rPr>
        <w:tab/>
      </w:r>
      <w:r w:rsidR="00C976B0" w:rsidRPr="00AF20FD">
        <w:t>Svrha dokumenta</w:t>
      </w:r>
      <w:r w:rsidRPr="00AF20FD">
        <w:tab/>
      </w:r>
      <w:r w:rsidRPr="00AF20FD">
        <w:fldChar w:fldCharType="begin"/>
      </w:r>
      <w:r w:rsidRPr="00AF20FD">
        <w:instrText xml:space="preserve"> PAGEREF _Toc492788045 \h </w:instrText>
      </w:r>
      <w:r w:rsidRPr="00AF20FD">
        <w:fldChar w:fldCharType="separate"/>
      </w:r>
      <w:r w:rsidRPr="00AF20FD">
        <w:t>4</w:t>
      </w:r>
      <w:r w:rsidRPr="00AF20FD">
        <w:fldChar w:fldCharType="end"/>
      </w:r>
    </w:p>
    <w:p w14:paraId="686F9D5A" w14:textId="301F51F5" w:rsidR="001F5E03" w:rsidRPr="00AF20FD" w:rsidRDefault="00000000">
      <w:pPr>
        <w:pStyle w:val="TOC2"/>
        <w:tabs>
          <w:tab w:val="left" w:pos="1000"/>
        </w:tabs>
        <w:rPr>
          <w:sz w:val="24"/>
          <w:szCs w:val="24"/>
        </w:rPr>
      </w:pPr>
      <w:r w:rsidRPr="00AF20FD">
        <w:t>1.2</w:t>
      </w:r>
      <w:r w:rsidRPr="00AF20FD">
        <w:rPr>
          <w:sz w:val="24"/>
          <w:szCs w:val="24"/>
        </w:rPr>
        <w:tab/>
      </w:r>
      <w:r w:rsidR="00C976B0" w:rsidRPr="00AF20FD">
        <w:t>Područje primjene</w:t>
      </w:r>
      <w:r w:rsidRPr="00AF20FD">
        <w:tab/>
      </w:r>
      <w:r w:rsidRPr="00AF20FD">
        <w:fldChar w:fldCharType="begin"/>
      </w:r>
      <w:r w:rsidRPr="00AF20FD">
        <w:instrText xml:space="preserve"> PAGEREF _Toc492788046 \h </w:instrText>
      </w:r>
      <w:r w:rsidRPr="00AF20FD">
        <w:fldChar w:fldCharType="separate"/>
      </w:r>
      <w:r w:rsidRPr="00AF20FD">
        <w:t>4</w:t>
      </w:r>
      <w:r w:rsidRPr="00AF20FD">
        <w:fldChar w:fldCharType="end"/>
      </w:r>
    </w:p>
    <w:p w14:paraId="1CF46EAC" w14:textId="50C5BF6D" w:rsidR="001F5E03" w:rsidRPr="00AF20FD" w:rsidRDefault="00000000">
      <w:pPr>
        <w:pStyle w:val="TOC2"/>
        <w:tabs>
          <w:tab w:val="left" w:pos="1000"/>
        </w:tabs>
        <w:rPr>
          <w:sz w:val="24"/>
          <w:szCs w:val="24"/>
        </w:rPr>
      </w:pPr>
      <w:r w:rsidRPr="00AF20FD">
        <w:t>1.3</w:t>
      </w:r>
      <w:r w:rsidRPr="00AF20FD">
        <w:rPr>
          <w:sz w:val="24"/>
          <w:szCs w:val="24"/>
        </w:rPr>
        <w:tab/>
      </w:r>
      <w:r w:rsidR="00C976B0" w:rsidRPr="00AF20FD">
        <w:t>Definicije</w:t>
      </w:r>
      <w:r w:rsidRPr="00AF20FD">
        <w:t xml:space="preserve">, </w:t>
      </w:r>
      <w:r w:rsidR="00C976B0" w:rsidRPr="00AF20FD">
        <w:t>akronimi i skraćenice</w:t>
      </w:r>
      <w:r w:rsidRPr="00AF20FD">
        <w:tab/>
      </w:r>
      <w:r w:rsidRPr="00AF20FD">
        <w:fldChar w:fldCharType="begin"/>
      </w:r>
      <w:r w:rsidRPr="00AF20FD">
        <w:instrText xml:space="preserve"> PAGEREF _Toc492788047 \h </w:instrText>
      </w:r>
      <w:r w:rsidRPr="00AF20FD">
        <w:fldChar w:fldCharType="separate"/>
      </w:r>
      <w:r w:rsidRPr="00AF20FD">
        <w:t>4</w:t>
      </w:r>
      <w:r w:rsidRPr="00AF20FD">
        <w:fldChar w:fldCharType="end"/>
      </w:r>
    </w:p>
    <w:p w14:paraId="7402425A" w14:textId="41C4C929" w:rsidR="001F5E03" w:rsidRPr="00AF20FD" w:rsidRDefault="00000000">
      <w:pPr>
        <w:pStyle w:val="TOC2"/>
        <w:tabs>
          <w:tab w:val="left" w:pos="1000"/>
        </w:tabs>
        <w:rPr>
          <w:sz w:val="24"/>
          <w:szCs w:val="24"/>
        </w:rPr>
      </w:pPr>
      <w:r w:rsidRPr="00AF20FD">
        <w:t>1.</w:t>
      </w:r>
      <w:r w:rsidR="008049C7" w:rsidRPr="00AF20FD">
        <w:t>4</w:t>
      </w:r>
      <w:r w:rsidRPr="00AF20FD">
        <w:rPr>
          <w:sz w:val="24"/>
          <w:szCs w:val="24"/>
        </w:rPr>
        <w:tab/>
      </w:r>
      <w:r w:rsidR="00C976B0" w:rsidRPr="00AF20FD">
        <w:t>Pregled</w:t>
      </w:r>
      <w:r w:rsidRPr="00AF20FD">
        <w:tab/>
      </w:r>
      <w:r w:rsidRPr="00AF20FD">
        <w:fldChar w:fldCharType="begin"/>
      </w:r>
      <w:r w:rsidRPr="00AF20FD">
        <w:instrText xml:space="preserve"> PAGEREF _Toc492788049 \h </w:instrText>
      </w:r>
      <w:r w:rsidRPr="00AF20FD">
        <w:fldChar w:fldCharType="separate"/>
      </w:r>
      <w:r w:rsidRPr="00AF20FD">
        <w:t>4</w:t>
      </w:r>
      <w:r w:rsidRPr="00AF20FD">
        <w:fldChar w:fldCharType="end"/>
      </w:r>
    </w:p>
    <w:p w14:paraId="15B86A3D" w14:textId="77777777" w:rsidR="001F5E03" w:rsidRPr="00AF20FD" w:rsidRDefault="00000000">
      <w:pPr>
        <w:pStyle w:val="TOC1"/>
        <w:tabs>
          <w:tab w:val="left" w:pos="432"/>
        </w:tabs>
        <w:rPr>
          <w:sz w:val="24"/>
          <w:szCs w:val="24"/>
        </w:rPr>
      </w:pPr>
      <w:r w:rsidRPr="00AF20FD">
        <w:rPr>
          <w:szCs w:val="24"/>
        </w:rPr>
        <w:t>2.</w:t>
      </w:r>
      <w:r w:rsidRPr="00AF20FD">
        <w:rPr>
          <w:sz w:val="24"/>
          <w:szCs w:val="24"/>
        </w:rPr>
        <w:tab/>
      </w:r>
      <w:r w:rsidRPr="00AF20FD">
        <w:rPr>
          <w:szCs w:val="24"/>
        </w:rPr>
        <w:t>Plan</w:t>
      </w:r>
      <w:r w:rsidRPr="00AF20FD">
        <w:tab/>
      </w:r>
      <w:r w:rsidRPr="00AF20FD">
        <w:fldChar w:fldCharType="begin"/>
      </w:r>
      <w:r w:rsidRPr="00AF20FD">
        <w:instrText xml:space="preserve"> PAGEREF _Toc492788050 \h </w:instrText>
      </w:r>
      <w:r w:rsidRPr="00AF20FD">
        <w:fldChar w:fldCharType="separate"/>
      </w:r>
      <w:r w:rsidRPr="00AF20FD">
        <w:t>4</w:t>
      </w:r>
      <w:r w:rsidRPr="00AF20FD">
        <w:fldChar w:fldCharType="end"/>
      </w:r>
    </w:p>
    <w:p w14:paraId="5ED05D3B" w14:textId="0D1C03A7" w:rsidR="001F5E03" w:rsidRPr="00AF20FD" w:rsidRDefault="00000000">
      <w:pPr>
        <w:pStyle w:val="TOC1"/>
        <w:tabs>
          <w:tab w:val="left" w:pos="432"/>
        </w:tabs>
        <w:rPr>
          <w:sz w:val="24"/>
          <w:szCs w:val="24"/>
        </w:rPr>
      </w:pPr>
      <w:r w:rsidRPr="00AF20FD">
        <w:rPr>
          <w:szCs w:val="24"/>
        </w:rPr>
        <w:t>3.</w:t>
      </w:r>
      <w:r w:rsidRPr="00AF20FD">
        <w:rPr>
          <w:sz w:val="24"/>
          <w:szCs w:val="24"/>
        </w:rPr>
        <w:tab/>
      </w:r>
      <w:r w:rsidRPr="00AF20FD">
        <w:rPr>
          <w:szCs w:val="24"/>
        </w:rPr>
        <w:t>Res</w:t>
      </w:r>
      <w:r w:rsidR="00C976B0" w:rsidRPr="00AF20FD">
        <w:rPr>
          <w:szCs w:val="24"/>
        </w:rPr>
        <w:t>ursi</w:t>
      </w:r>
      <w:r w:rsidRPr="00AF20FD">
        <w:tab/>
      </w:r>
      <w:r w:rsidRPr="00AF20FD">
        <w:fldChar w:fldCharType="begin"/>
      </w:r>
      <w:r w:rsidRPr="00AF20FD">
        <w:instrText xml:space="preserve"> PAGEREF _Toc492788051 \h </w:instrText>
      </w:r>
      <w:r w:rsidRPr="00AF20FD">
        <w:fldChar w:fldCharType="separate"/>
      </w:r>
      <w:r w:rsidRPr="00AF20FD">
        <w:t>4</w:t>
      </w:r>
      <w:r w:rsidRPr="00AF20FD">
        <w:fldChar w:fldCharType="end"/>
      </w:r>
    </w:p>
    <w:p w14:paraId="56691F9B" w14:textId="0036A18E" w:rsidR="001F5E03" w:rsidRPr="00AF20FD" w:rsidRDefault="00B31F60">
      <w:pPr>
        <w:pStyle w:val="TOC1"/>
        <w:tabs>
          <w:tab w:val="left" w:pos="432"/>
        </w:tabs>
        <w:rPr>
          <w:sz w:val="24"/>
          <w:szCs w:val="24"/>
        </w:rPr>
      </w:pPr>
      <w:r w:rsidRPr="00AF20FD">
        <w:rPr>
          <w:szCs w:val="24"/>
        </w:rPr>
        <w:t>4.</w:t>
      </w:r>
      <w:r w:rsidRPr="00AF20FD">
        <w:rPr>
          <w:sz w:val="24"/>
          <w:szCs w:val="24"/>
        </w:rPr>
        <w:tab/>
      </w:r>
      <w:r w:rsidR="00C976B0" w:rsidRPr="00AF20FD">
        <w:rPr>
          <w:szCs w:val="24"/>
        </w:rPr>
        <w:t>Kriterijumi za ocjenu</w:t>
      </w:r>
      <w:r w:rsidRPr="00AF20FD">
        <w:tab/>
      </w:r>
      <w:r w:rsidRPr="00AF20FD">
        <w:fldChar w:fldCharType="begin"/>
      </w:r>
      <w:r w:rsidRPr="00AF20FD">
        <w:instrText xml:space="preserve"> PAGEREF _Toc492788053 \h </w:instrText>
      </w:r>
      <w:r w:rsidRPr="00AF20FD">
        <w:fldChar w:fldCharType="separate"/>
      </w:r>
      <w:r w:rsidRPr="00AF20FD">
        <w:t>4</w:t>
      </w:r>
      <w:r w:rsidRPr="00AF20FD">
        <w:fldChar w:fldCharType="end"/>
      </w:r>
    </w:p>
    <w:p w14:paraId="19EE5D98" w14:textId="689AD71C" w:rsidR="001F5E03" w:rsidRPr="00AF20FD" w:rsidRDefault="00000000">
      <w:pPr>
        <w:pStyle w:val="Title"/>
      </w:pPr>
      <w:r w:rsidRPr="00AF20FD">
        <w:fldChar w:fldCharType="end"/>
      </w:r>
      <w:r w:rsidRPr="00AF20FD">
        <w:br w:type="page"/>
      </w:r>
      <w:r w:rsidR="00BA67BE" w:rsidRPr="00AF20FD">
        <w:lastRenderedPageBreak/>
        <w:t xml:space="preserve">Plan iteracije </w:t>
      </w:r>
      <w:r w:rsidR="00622CB5">
        <w:t>4</w:t>
      </w:r>
      <w:r w:rsidR="00BA67BE" w:rsidRPr="00AF20FD">
        <w:t>.0</w:t>
      </w:r>
    </w:p>
    <w:p w14:paraId="6889535A" w14:textId="28275B3E" w:rsidR="001F5E03" w:rsidRPr="00AF20FD" w:rsidRDefault="00BA67BE">
      <w:pPr>
        <w:pStyle w:val="Heading1"/>
      </w:pPr>
      <w:r w:rsidRPr="00AF20FD">
        <w:t>Uvod</w:t>
      </w:r>
    </w:p>
    <w:p w14:paraId="774F9A4E" w14:textId="68BCFE6B" w:rsidR="001F5E03" w:rsidRPr="00AF20FD" w:rsidRDefault="00BA67BE" w:rsidP="00BA67BE">
      <w:pPr>
        <w:ind w:left="720"/>
      </w:pPr>
      <w:r w:rsidRPr="00AF20FD">
        <w:t xml:space="preserve">U dokumentu </w:t>
      </w:r>
      <w:r w:rsidRPr="00AF20FD">
        <w:rPr>
          <w:i/>
          <w:iCs/>
        </w:rPr>
        <w:t>Plan iteracije</w:t>
      </w:r>
      <w:r w:rsidRPr="00AF20FD">
        <w:t xml:space="preserve"> opisane su sve aktivnosti, zadaci koji po planu treba da se izvrše u sklopu iteracije </w:t>
      </w:r>
      <w:r w:rsidR="00A6563A">
        <w:t>5</w:t>
      </w:r>
      <w:r w:rsidRPr="00AF20FD">
        <w:t>.0, te nam služi za izradu informacionog sistema za podršku upravljanju, vođenju, organizaciji i samom operativnom radu apoteka.</w:t>
      </w:r>
    </w:p>
    <w:p w14:paraId="43DF90C8" w14:textId="53FD177B" w:rsidR="001F5E03" w:rsidRPr="00AF20FD" w:rsidRDefault="00BA67BE">
      <w:pPr>
        <w:pStyle w:val="Heading2"/>
      </w:pPr>
      <w:r w:rsidRPr="00AF20FD">
        <w:t>Svrha dokumenta</w:t>
      </w:r>
    </w:p>
    <w:p w14:paraId="2DB2BD0C" w14:textId="18F5D167" w:rsidR="00BA67BE" w:rsidRPr="00AF20FD" w:rsidRDefault="00BA67BE" w:rsidP="00BA67BE">
      <w:pPr>
        <w:ind w:left="720"/>
      </w:pPr>
      <w:r w:rsidRPr="00AF20FD">
        <w:t xml:space="preserve">Svrha dokumenta </w:t>
      </w:r>
      <w:r w:rsidRPr="00AF20FD">
        <w:rPr>
          <w:i/>
          <w:iCs/>
        </w:rPr>
        <w:t xml:space="preserve">Plan iteracije </w:t>
      </w:r>
      <w:r w:rsidRPr="00AF20FD">
        <w:t xml:space="preserve">je pomoć članovima tima u organizaciji i izradi </w:t>
      </w:r>
      <w:proofErr w:type="spellStart"/>
      <w:r w:rsidRPr="00AF20FD">
        <w:t>podzadataka</w:t>
      </w:r>
      <w:proofErr w:type="spellEnd"/>
      <w:r w:rsidRPr="00AF20FD">
        <w:t xml:space="preserve"> unutar projektnog zadatka</w:t>
      </w:r>
      <w:r w:rsidR="00541586" w:rsidRPr="00AF20FD">
        <w:t>, te uvid u plan razvoja projekta</w:t>
      </w:r>
      <w:r w:rsidRPr="00AF20FD">
        <w:t>.</w:t>
      </w:r>
    </w:p>
    <w:p w14:paraId="1B36C4E2" w14:textId="5128B566" w:rsidR="001F5E03" w:rsidRPr="00AF20FD" w:rsidRDefault="00BA67BE">
      <w:pPr>
        <w:pStyle w:val="Heading2"/>
      </w:pPr>
      <w:r w:rsidRPr="00AF20FD">
        <w:t>Područje primjene</w:t>
      </w:r>
    </w:p>
    <w:p w14:paraId="72DC9BEE" w14:textId="267E6506" w:rsidR="00BA67BE" w:rsidRPr="00AF20FD" w:rsidRDefault="00BA67BE" w:rsidP="00BA67BE">
      <w:pPr>
        <w:ind w:left="720"/>
      </w:pPr>
      <w:r w:rsidRPr="00AF20FD">
        <w:t xml:space="preserve">Dokumenta </w:t>
      </w:r>
      <w:r w:rsidRPr="00AF20FD">
        <w:rPr>
          <w:i/>
          <w:iCs/>
        </w:rPr>
        <w:t xml:space="preserve">Plan iteracije </w:t>
      </w:r>
      <w:r w:rsidRPr="00AF20FD">
        <w:t>koristi se u planiranju i organizaciji tima koji radi na projektnom zadatku</w:t>
      </w:r>
      <w:r w:rsidR="00DB7C7A" w:rsidRPr="00AF20FD">
        <w:t>.</w:t>
      </w:r>
      <w:r w:rsidRPr="00AF20FD">
        <w:t xml:space="preserve"> Članovi tima imaju uvid u </w:t>
      </w:r>
      <w:r w:rsidR="00DB7C7A" w:rsidRPr="00AF20FD">
        <w:t xml:space="preserve">raspored zadataka, zaduženja na zadacima kao i u </w:t>
      </w:r>
      <w:r w:rsidR="00156A4D" w:rsidRPr="00AF20FD">
        <w:t xml:space="preserve"> to </w:t>
      </w:r>
      <w:r w:rsidR="00DB7C7A" w:rsidRPr="00AF20FD">
        <w:t>koje vrijeme je predviđeno za izradu.</w:t>
      </w:r>
      <w:r w:rsidR="00156A4D" w:rsidRPr="00AF20FD">
        <w:t xml:space="preserve"> Projektni menadžer ima uvid u plan rada na projektu i u zaduženja na zadacima u sklopu tima. </w:t>
      </w:r>
    </w:p>
    <w:p w14:paraId="6E44850E" w14:textId="2E7146ED" w:rsidR="001F5E03" w:rsidRPr="00AF20FD" w:rsidRDefault="00156A4D">
      <w:pPr>
        <w:pStyle w:val="Heading2"/>
      </w:pPr>
      <w:r w:rsidRPr="00AF20FD">
        <w:t>Definicije, akronimi i skraćenice</w:t>
      </w:r>
    </w:p>
    <w:p w14:paraId="55B15874" w14:textId="55C528EE" w:rsidR="001F5E03" w:rsidRPr="00AF20FD" w:rsidRDefault="00156A4D" w:rsidP="00156A4D">
      <w:pPr>
        <w:ind w:left="720"/>
      </w:pPr>
      <w:r w:rsidRPr="00AF20FD">
        <w:t>Definicije, akronimi i skraćenice se obrazlažu u sklopu dokumenta Rječnik.</w:t>
      </w:r>
    </w:p>
    <w:p w14:paraId="0DFFF8AE" w14:textId="06AC1D5C" w:rsidR="001F5E03" w:rsidRPr="00AF20FD" w:rsidRDefault="00156A4D">
      <w:pPr>
        <w:pStyle w:val="Heading2"/>
      </w:pPr>
      <w:proofErr w:type="spellStart"/>
      <w:r w:rsidRPr="00AF20FD">
        <w:t>Pregled</w:t>
      </w:r>
      <w:proofErr w:type="spellEnd"/>
    </w:p>
    <w:p w14:paraId="53633E7E" w14:textId="0823915D" w:rsidR="00156A4D" w:rsidRPr="00AF20FD" w:rsidRDefault="00156A4D" w:rsidP="00156A4D">
      <w:pPr>
        <w:ind w:left="720"/>
      </w:pPr>
      <w:r w:rsidRPr="00AF20FD">
        <w:t xml:space="preserve">Ostatak dokumenta se zasniva na razradi plana rada u iteraciji </w:t>
      </w:r>
      <w:r w:rsidR="00A6563A">
        <w:t>5</w:t>
      </w:r>
      <w:r w:rsidRPr="00AF20FD">
        <w:t>.0, podjeli zadataka (</w:t>
      </w:r>
      <w:proofErr w:type="spellStart"/>
      <w:r w:rsidRPr="00AF20FD">
        <w:t>podzadataka</w:t>
      </w:r>
      <w:proofErr w:type="spellEnd"/>
      <w:r w:rsidRPr="00AF20FD">
        <w:t xml:space="preserve">), predviđenom </w:t>
      </w:r>
      <w:proofErr w:type="spellStart"/>
      <w:r w:rsidRPr="00AF20FD">
        <w:t>vremenu</w:t>
      </w:r>
      <w:proofErr w:type="spellEnd"/>
      <w:r w:rsidRPr="00AF20FD">
        <w:t xml:space="preserve"> za izradu i redoslijedu obavljanja zadataka.</w:t>
      </w:r>
    </w:p>
    <w:p w14:paraId="3C845726" w14:textId="77777777" w:rsidR="001F5E03" w:rsidRPr="00AF20FD" w:rsidRDefault="00000000">
      <w:pPr>
        <w:pStyle w:val="Heading1"/>
      </w:pPr>
      <w:bookmarkStart w:id="0" w:name="_Toc492788050"/>
      <w:r w:rsidRPr="00AF20FD">
        <w:t>Plan</w:t>
      </w:r>
      <w:bookmarkEnd w:id="0"/>
    </w:p>
    <w:p w14:paraId="46147D53" w14:textId="1E635979" w:rsidR="00B938DA" w:rsidRPr="00AF20FD" w:rsidRDefault="00156A4D" w:rsidP="00156A4D">
      <w:pPr>
        <w:ind w:left="720"/>
      </w:pPr>
      <w:r w:rsidRPr="00AF20FD">
        <w:t xml:space="preserve">U iteraciji </w:t>
      </w:r>
      <w:r w:rsidR="00A6563A">
        <w:t>5</w:t>
      </w:r>
      <w:r w:rsidRPr="00AF20FD">
        <w:t>.0 planira se</w:t>
      </w:r>
      <w:r w:rsidR="00AF20FD">
        <w:t xml:space="preserve"> </w:t>
      </w:r>
      <w:r w:rsidRPr="00AF20FD">
        <w:t xml:space="preserve">obavljanje jednog zadatka u sklopu projektnog zadatka a to je </w:t>
      </w:r>
      <w:r w:rsidR="00622CB5">
        <w:t>modelovanje šeme baze podataka</w:t>
      </w:r>
      <w:r w:rsidRPr="00AF20FD">
        <w:t xml:space="preserve">. Ovaj zadatak podijeljen je na </w:t>
      </w:r>
      <w:proofErr w:type="spellStart"/>
      <w:r w:rsidRPr="00AF20FD">
        <w:t>podzadatke</w:t>
      </w:r>
      <w:proofErr w:type="spellEnd"/>
      <w:r w:rsidRPr="00AF20FD">
        <w:t>, te dodijeljen članovima tima radi bržeg i efikasnijeg rada</w:t>
      </w:r>
      <w:r w:rsidR="00B938DA" w:rsidRPr="00AF20FD">
        <w:t xml:space="preserve">. U sklopu iteracije </w:t>
      </w:r>
      <w:r w:rsidR="00A6563A">
        <w:t>5</w:t>
      </w:r>
      <w:r w:rsidR="00B938DA" w:rsidRPr="00AF20FD">
        <w:t xml:space="preserve">.0, izrađuju se: </w:t>
      </w:r>
    </w:p>
    <w:p w14:paraId="217CEA53" w14:textId="18EE3A2C" w:rsidR="00164BB1" w:rsidRPr="005D16C5" w:rsidRDefault="00164BB1" w:rsidP="002064BE">
      <w:pPr>
        <w:numPr>
          <w:ilvl w:val="0"/>
          <w:numId w:val="23"/>
        </w:numPr>
        <w:rPr>
          <w:i/>
          <w:iCs/>
        </w:rPr>
      </w:pPr>
      <w:r w:rsidRPr="00AF20FD">
        <w:t>Izrada</w:t>
      </w:r>
      <w:r w:rsidR="005D16C5">
        <w:t xml:space="preserve"> </w:t>
      </w:r>
      <w:r w:rsidR="00622CB5">
        <w:rPr>
          <w:i/>
          <w:iCs/>
        </w:rPr>
        <w:t>konceptualnog modela</w:t>
      </w:r>
    </w:p>
    <w:p w14:paraId="5FA3ACA6" w14:textId="7DF7FB77" w:rsidR="00164BB1" w:rsidRPr="005D16C5" w:rsidRDefault="00164BB1" w:rsidP="002064BE">
      <w:pPr>
        <w:numPr>
          <w:ilvl w:val="0"/>
          <w:numId w:val="23"/>
        </w:numPr>
      </w:pPr>
      <w:r w:rsidRPr="00AF20FD">
        <w:t xml:space="preserve">Izrada </w:t>
      </w:r>
      <w:r w:rsidR="00622CB5">
        <w:rPr>
          <w:i/>
          <w:iCs/>
        </w:rPr>
        <w:t>logičkog modela</w:t>
      </w:r>
    </w:p>
    <w:p w14:paraId="54739FDD" w14:textId="63C8D608" w:rsidR="005D16C5" w:rsidRPr="005D16C5" w:rsidRDefault="005D16C5" w:rsidP="005D16C5">
      <w:pPr>
        <w:numPr>
          <w:ilvl w:val="0"/>
          <w:numId w:val="23"/>
        </w:numPr>
      </w:pPr>
      <w:r w:rsidRPr="00AF20FD">
        <w:t xml:space="preserve">Izrada </w:t>
      </w:r>
      <w:r w:rsidR="00622CB5">
        <w:rPr>
          <w:i/>
          <w:iCs/>
        </w:rPr>
        <w:t>fizičkog modela</w:t>
      </w:r>
    </w:p>
    <w:p w14:paraId="72C8C011" w14:textId="10EA1FA4" w:rsidR="005D16C5" w:rsidRPr="005D16C5" w:rsidRDefault="005D16C5" w:rsidP="005D16C5">
      <w:pPr>
        <w:numPr>
          <w:ilvl w:val="0"/>
          <w:numId w:val="23"/>
        </w:numPr>
      </w:pPr>
      <w:r w:rsidRPr="00AF20FD">
        <w:t xml:space="preserve">Izrada </w:t>
      </w:r>
      <w:r w:rsidR="00622CB5">
        <w:rPr>
          <w:i/>
          <w:iCs/>
        </w:rPr>
        <w:t>SQL skripte</w:t>
      </w:r>
    </w:p>
    <w:p w14:paraId="1A7D43C4" w14:textId="4C5AF21F" w:rsidR="005D16C5" w:rsidRPr="005D16C5" w:rsidRDefault="005D16C5" w:rsidP="005D16C5">
      <w:pPr>
        <w:numPr>
          <w:ilvl w:val="0"/>
          <w:numId w:val="23"/>
        </w:numPr>
      </w:pPr>
      <w:r w:rsidRPr="00AF20FD">
        <w:t xml:space="preserve">Izrada </w:t>
      </w:r>
      <w:proofErr w:type="spellStart"/>
      <w:r w:rsidR="00622CB5">
        <w:rPr>
          <w:i/>
          <w:iCs/>
        </w:rPr>
        <w:t>stored</w:t>
      </w:r>
      <w:proofErr w:type="spellEnd"/>
      <w:r w:rsidR="00622CB5">
        <w:rPr>
          <w:i/>
          <w:iCs/>
        </w:rPr>
        <w:t xml:space="preserve"> procedura za rad sa bazom</w:t>
      </w:r>
    </w:p>
    <w:p w14:paraId="7A7A2934" w14:textId="77777777" w:rsidR="00B938DA" w:rsidRDefault="00B938DA" w:rsidP="003E2E47"/>
    <w:p w14:paraId="52CCB7EE" w14:textId="2E12D64B" w:rsidR="001F5E03" w:rsidRPr="00AF20FD" w:rsidRDefault="00B938DA">
      <w:pPr>
        <w:pStyle w:val="Heading1"/>
      </w:pPr>
      <w:r w:rsidRPr="00AF20FD">
        <w:t>Resursi</w:t>
      </w:r>
    </w:p>
    <w:p w14:paraId="12B91602" w14:textId="3141C4F4" w:rsidR="001F5E03" w:rsidRPr="00AF20FD" w:rsidRDefault="00B938DA" w:rsidP="006071C2">
      <w:pPr>
        <w:ind w:left="720"/>
      </w:pPr>
      <w:r w:rsidRPr="00AF20FD">
        <w:t xml:space="preserve">U </w:t>
      </w:r>
      <w:r w:rsidR="002064BE" w:rsidRPr="00AF20FD">
        <w:t xml:space="preserve">iteraciji </w:t>
      </w:r>
      <w:r w:rsidR="00A6563A">
        <w:t>5</w:t>
      </w:r>
      <w:r w:rsidR="002064BE" w:rsidRPr="00AF20FD">
        <w:t>.0</w:t>
      </w:r>
      <w:r w:rsidRPr="00AF20FD">
        <w:t xml:space="preserve">, </w:t>
      </w:r>
      <w:r w:rsidR="002064BE" w:rsidRPr="00AF20FD">
        <w:t>s</w:t>
      </w:r>
      <w:r w:rsidRPr="00AF20FD">
        <w:t xml:space="preserve">vi članovi tima učestvuju u izradi </w:t>
      </w:r>
      <w:proofErr w:type="spellStart"/>
      <w:r w:rsidRPr="00AF20FD">
        <w:t>podzadataka</w:t>
      </w:r>
      <w:proofErr w:type="spellEnd"/>
      <w:r w:rsidRPr="00AF20FD">
        <w:t xml:space="preserve"> u okviru zadatka – </w:t>
      </w:r>
      <w:r w:rsidR="00622CB5">
        <w:t>modelovanje baze podataka</w:t>
      </w:r>
      <w:r w:rsidR="002064BE" w:rsidRPr="00AF20FD">
        <w:t>.</w:t>
      </w:r>
      <w:r w:rsidRPr="00AF20FD">
        <w:t xml:space="preserve"> </w:t>
      </w:r>
      <w:r w:rsidR="002064BE" w:rsidRPr="00AF20FD">
        <w:t xml:space="preserve">Predviđeno vrijeme za </w:t>
      </w:r>
      <w:r w:rsidR="005D16C5">
        <w:t xml:space="preserve">kreiranje </w:t>
      </w:r>
      <w:r w:rsidR="00622CB5">
        <w:t>modela baze</w:t>
      </w:r>
      <w:r w:rsidR="005D16C5">
        <w:t xml:space="preserve"> </w:t>
      </w:r>
      <w:r w:rsidR="002064BE" w:rsidRPr="00AF20FD">
        <w:t>je</w:t>
      </w:r>
      <w:r w:rsidR="00622CB5">
        <w:t xml:space="preserve"> </w:t>
      </w:r>
      <w:r w:rsidR="00A6563A">
        <w:t>20</w:t>
      </w:r>
      <w:r w:rsidR="005D16C5">
        <w:t xml:space="preserve"> sati</w:t>
      </w:r>
      <w:r w:rsidR="003E2E47">
        <w:t xml:space="preserve"> i 16 sati za </w:t>
      </w:r>
      <w:proofErr w:type="spellStart"/>
      <w:r w:rsidR="00622CB5">
        <w:t>stored</w:t>
      </w:r>
      <w:proofErr w:type="spellEnd"/>
      <w:r w:rsidR="00622CB5">
        <w:t xml:space="preserve"> procedure</w:t>
      </w:r>
      <w:r w:rsidR="00A6563A">
        <w:t xml:space="preserve">. </w:t>
      </w:r>
      <w:r w:rsidRPr="00AF20FD">
        <w:t xml:space="preserve">Ukupno vrijeme za izradu </w:t>
      </w:r>
      <w:proofErr w:type="spellStart"/>
      <w:r w:rsidRPr="00AF20FD">
        <w:t>podzadataka</w:t>
      </w:r>
      <w:proofErr w:type="spellEnd"/>
      <w:r w:rsidRPr="00AF20FD">
        <w:t xml:space="preserve"> je </w:t>
      </w:r>
      <w:r w:rsidR="00A6563A">
        <w:t>36</w:t>
      </w:r>
      <w:r w:rsidR="00622CB5">
        <w:t xml:space="preserve"> </w:t>
      </w:r>
      <w:r w:rsidRPr="00AF20FD">
        <w:t>sati. Početak iteracije</w:t>
      </w:r>
      <w:r w:rsidR="006071C2" w:rsidRPr="00AF20FD">
        <w:t xml:space="preserve"> </w:t>
      </w:r>
      <w:r w:rsidR="00A6563A">
        <w:t>5</w:t>
      </w:r>
      <w:r w:rsidR="006071C2" w:rsidRPr="00AF20FD">
        <w:t>.0</w:t>
      </w:r>
      <w:r w:rsidRPr="00AF20FD">
        <w:t xml:space="preserve"> je </w:t>
      </w:r>
      <w:r w:rsidR="00A6563A">
        <w:t>24</w:t>
      </w:r>
      <w:r w:rsidR="00622CB5">
        <w:t>.5</w:t>
      </w:r>
      <w:r w:rsidRPr="00AF20FD">
        <w:t>.</w:t>
      </w:r>
      <w:r w:rsidR="002064BE" w:rsidRPr="00AF20FD">
        <w:t>2024.</w:t>
      </w:r>
      <w:r w:rsidR="006071C2" w:rsidRPr="00AF20FD">
        <w:t xml:space="preserve"> a krajni rok je </w:t>
      </w:r>
      <w:r w:rsidR="00A6563A">
        <w:t>3</w:t>
      </w:r>
      <w:r w:rsidR="00622CB5">
        <w:t>.</w:t>
      </w:r>
      <w:r w:rsidR="00A6563A">
        <w:t>6</w:t>
      </w:r>
      <w:r w:rsidR="00622CB5">
        <w:t>.</w:t>
      </w:r>
      <w:r w:rsidR="006071C2" w:rsidRPr="00AF20FD">
        <w:t>2024.</w:t>
      </w:r>
    </w:p>
    <w:p w14:paraId="2B084D8B" w14:textId="18451C37" w:rsidR="001F5E03" w:rsidRPr="00AF20FD" w:rsidRDefault="00DB7C7A">
      <w:pPr>
        <w:pStyle w:val="Heading1"/>
      </w:pPr>
      <w:r w:rsidRPr="00AF20FD">
        <w:t>Kriterijum za ocjenu</w:t>
      </w:r>
    </w:p>
    <w:p w14:paraId="285BF21F" w14:textId="1B0168F4" w:rsidR="006071C2" w:rsidRPr="00AF20FD" w:rsidRDefault="006071C2" w:rsidP="006071C2">
      <w:pPr>
        <w:ind w:left="720"/>
      </w:pPr>
      <w:r w:rsidRPr="00AF20FD">
        <w:t xml:space="preserve">Svi planirani zadaci i </w:t>
      </w:r>
      <w:proofErr w:type="spellStart"/>
      <w:r w:rsidRPr="00AF20FD">
        <w:t>podzadaci</w:t>
      </w:r>
      <w:proofErr w:type="spellEnd"/>
      <w:r w:rsidRPr="00AF20FD">
        <w:t xml:space="preserve"> treba da budu izvršeni u okviru zadatog roka da bi se smatrali uspješno obavljenim. </w:t>
      </w:r>
    </w:p>
    <w:p w14:paraId="7893A05D" w14:textId="167D5177" w:rsidR="003D3ECE" w:rsidRDefault="003D3ECE" w:rsidP="006071C2">
      <w:pPr>
        <w:pStyle w:val="InfoBlue"/>
        <w:ind w:left="0"/>
      </w:pPr>
    </w:p>
    <w:sectPr w:rsidR="003D3EC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A7D689" w14:textId="77777777" w:rsidR="00CF68A0" w:rsidRPr="00AF20FD" w:rsidRDefault="00CF68A0">
      <w:pPr>
        <w:spacing w:line="240" w:lineRule="auto"/>
      </w:pPr>
      <w:r w:rsidRPr="00AF20FD">
        <w:separator/>
      </w:r>
    </w:p>
  </w:endnote>
  <w:endnote w:type="continuationSeparator" w:id="0">
    <w:p w14:paraId="6892A1D4" w14:textId="77777777" w:rsidR="00CF68A0" w:rsidRPr="00AF20FD" w:rsidRDefault="00CF68A0">
      <w:pPr>
        <w:spacing w:line="240" w:lineRule="auto"/>
      </w:pPr>
      <w:r w:rsidRPr="00AF20F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EA0A4" w14:textId="77777777" w:rsidR="001F5E03" w:rsidRPr="00AF20FD" w:rsidRDefault="00000000">
    <w:pPr>
      <w:pStyle w:val="Footer"/>
      <w:framePr w:wrap="around" w:vAnchor="text" w:hAnchor="margin" w:xAlign="right" w:y="1"/>
      <w:rPr>
        <w:rStyle w:val="PageNumber"/>
      </w:rPr>
    </w:pPr>
    <w:r w:rsidRPr="00AF20FD">
      <w:rPr>
        <w:rStyle w:val="PageNumber"/>
      </w:rPr>
      <w:fldChar w:fldCharType="begin"/>
    </w:r>
    <w:r w:rsidRPr="00AF20FD">
      <w:rPr>
        <w:rStyle w:val="PageNumber"/>
      </w:rPr>
      <w:instrText xml:space="preserve">PAGE  </w:instrText>
    </w:r>
    <w:r w:rsidRPr="00AF20FD">
      <w:rPr>
        <w:rStyle w:val="PageNumber"/>
      </w:rPr>
      <w:fldChar w:fldCharType="end"/>
    </w:r>
  </w:p>
  <w:p w14:paraId="4F65BF9E" w14:textId="77777777" w:rsidR="001F5E03" w:rsidRPr="00AF20FD" w:rsidRDefault="001F5E0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F5E03" w:rsidRPr="00AF20FD" w14:paraId="71AF75B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381EEE5" w14:textId="02841A87" w:rsidR="001F5E03" w:rsidRPr="00AF20FD" w:rsidRDefault="004270B6">
          <w:pPr>
            <w:ind w:right="360"/>
          </w:pPr>
          <w:r w:rsidRPr="00AF20FD"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AB688AE" w14:textId="13095E8A" w:rsidR="001F5E03" w:rsidRPr="00AF20FD" w:rsidRDefault="00000000">
          <w:pPr>
            <w:jc w:val="center"/>
          </w:pPr>
          <w:r w:rsidRPr="00AF20FD">
            <w:sym w:font="Symbol" w:char="F0D3"/>
          </w:r>
          <w:r w:rsidR="004217C0" w:rsidRPr="00AF20FD">
            <w:t>Grupa 1</w:t>
          </w:r>
          <w:r w:rsidRPr="00AF20FD">
            <w:t xml:space="preserve"> </w:t>
          </w:r>
          <w:r w:rsidRPr="00AF20FD">
            <w:fldChar w:fldCharType="begin"/>
          </w:r>
          <w:r w:rsidRPr="00AF20FD">
            <w:instrText xml:space="preserve"> DATE \@ "yyyy" </w:instrText>
          </w:r>
          <w:r w:rsidRPr="00AF20FD">
            <w:fldChar w:fldCharType="separate"/>
          </w:r>
          <w:r w:rsidR="00A6563A">
            <w:rPr>
              <w:noProof/>
            </w:rPr>
            <w:t>2024</w:t>
          </w:r>
          <w:r w:rsidRPr="00AF20F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A64B9B" w14:textId="1FAE0CA7" w:rsidR="001F5E03" w:rsidRPr="00AF20FD" w:rsidRDefault="004217C0">
          <w:pPr>
            <w:jc w:val="right"/>
          </w:pPr>
          <w:r w:rsidRPr="00AF20FD">
            <w:t xml:space="preserve"> </w:t>
          </w:r>
          <w:r w:rsidRPr="00AF20FD">
            <w:rPr>
              <w:rStyle w:val="PageNumber"/>
            </w:rPr>
            <w:fldChar w:fldCharType="begin"/>
          </w:r>
          <w:r w:rsidRPr="00AF20FD">
            <w:rPr>
              <w:rStyle w:val="PageNumber"/>
            </w:rPr>
            <w:instrText xml:space="preserve"> PAGE </w:instrText>
          </w:r>
          <w:r w:rsidRPr="00AF20FD">
            <w:rPr>
              <w:rStyle w:val="PageNumber"/>
            </w:rPr>
            <w:fldChar w:fldCharType="separate"/>
          </w:r>
          <w:r w:rsidRPr="00AF20FD">
            <w:rPr>
              <w:rStyle w:val="PageNumber"/>
            </w:rPr>
            <w:t>4</w:t>
          </w:r>
          <w:r w:rsidRPr="00AF20FD">
            <w:rPr>
              <w:rStyle w:val="PageNumber"/>
            </w:rPr>
            <w:fldChar w:fldCharType="end"/>
          </w:r>
          <w:r w:rsidRPr="00AF20FD">
            <w:rPr>
              <w:rStyle w:val="PageNumber"/>
            </w:rPr>
            <w:t xml:space="preserve"> </w:t>
          </w:r>
        </w:p>
      </w:tc>
    </w:tr>
  </w:tbl>
  <w:p w14:paraId="7342CEDB" w14:textId="77777777" w:rsidR="001F5E03" w:rsidRPr="00AF20FD" w:rsidRDefault="001F5E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90D25" w14:textId="77777777" w:rsidR="001F5E03" w:rsidRPr="00AF20FD" w:rsidRDefault="001F5E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449D78" w14:textId="77777777" w:rsidR="00CF68A0" w:rsidRPr="00AF20FD" w:rsidRDefault="00CF68A0">
      <w:pPr>
        <w:spacing w:line="240" w:lineRule="auto"/>
      </w:pPr>
      <w:r w:rsidRPr="00AF20FD">
        <w:separator/>
      </w:r>
    </w:p>
  </w:footnote>
  <w:footnote w:type="continuationSeparator" w:id="0">
    <w:p w14:paraId="28A911AA" w14:textId="77777777" w:rsidR="00CF68A0" w:rsidRPr="00AF20FD" w:rsidRDefault="00CF68A0">
      <w:pPr>
        <w:spacing w:line="240" w:lineRule="auto"/>
      </w:pPr>
      <w:r w:rsidRPr="00AF20F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48B71F" w14:textId="77777777" w:rsidR="001F5E03" w:rsidRPr="00AF20FD" w:rsidRDefault="001F5E03">
    <w:pPr>
      <w:rPr>
        <w:sz w:val="24"/>
      </w:rPr>
    </w:pPr>
  </w:p>
  <w:p w14:paraId="40A5E80C" w14:textId="77777777" w:rsidR="001F5E03" w:rsidRPr="00AF20FD" w:rsidRDefault="001F5E03">
    <w:pPr>
      <w:pBdr>
        <w:top w:val="single" w:sz="6" w:space="1" w:color="auto"/>
      </w:pBdr>
      <w:rPr>
        <w:sz w:val="24"/>
      </w:rPr>
    </w:pPr>
  </w:p>
  <w:p w14:paraId="37C3DF4A" w14:textId="7646CF1B" w:rsidR="001F5E03" w:rsidRPr="00AF20FD" w:rsidRDefault="00816F3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 w:rsidRPr="00AF20FD">
      <w:rPr>
        <w:rFonts w:ascii="Arial" w:hAnsi="Arial"/>
        <w:b/>
        <w:sz w:val="36"/>
      </w:rPr>
      <w:t>Grupa 1</w:t>
    </w:r>
  </w:p>
  <w:p w14:paraId="7059E5EF" w14:textId="77777777" w:rsidR="001F5E03" w:rsidRPr="00AF20FD" w:rsidRDefault="001F5E03">
    <w:pPr>
      <w:pBdr>
        <w:bottom w:val="single" w:sz="6" w:space="1" w:color="auto"/>
      </w:pBdr>
      <w:jc w:val="right"/>
      <w:rPr>
        <w:sz w:val="24"/>
      </w:rPr>
    </w:pPr>
  </w:p>
  <w:p w14:paraId="43D6E9AD" w14:textId="77777777" w:rsidR="001F5E03" w:rsidRPr="00AF20FD" w:rsidRDefault="001F5E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F5E03" w:rsidRPr="00AF20FD" w14:paraId="1542C97C" w14:textId="77777777">
      <w:tc>
        <w:tcPr>
          <w:tcW w:w="6379" w:type="dxa"/>
        </w:tcPr>
        <w:p w14:paraId="5C199780" w14:textId="0F6FEC68" w:rsidR="001F5E03" w:rsidRPr="00AF20FD" w:rsidRDefault="00C976B0">
          <w:proofErr w:type="spellStart"/>
          <w:r w:rsidRPr="00AF20FD">
            <w:t>SmartMeds</w:t>
          </w:r>
          <w:proofErr w:type="spellEnd"/>
          <w:r w:rsidR="008A0070" w:rsidRPr="00AF20FD">
            <w:t xml:space="preserve"> </w:t>
          </w:r>
        </w:p>
      </w:tc>
      <w:tc>
        <w:tcPr>
          <w:tcW w:w="3179" w:type="dxa"/>
        </w:tcPr>
        <w:p w14:paraId="5CD5E86F" w14:textId="12813E99" w:rsidR="001F5E03" w:rsidRPr="00AF20FD" w:rsidRDefault="00000000">
          <w:pPr>
            <w:tabs>
              <w:tab w:val="left" w:pos="1135"/>
            </w:tabs>
            <w:spacing w:before="40"/>
            <w:ind w:right="68"/>
          </w:pPr>
          <w:r w:rsidRPr="00AF20FD">
            <w:t xml:space="preserve">  </w:t>
          </w:r>
          <w:r w:rsidR="008A0070" w:rsidRPr="00AF20FD">
            <w:t>Verzija</w:t>
          </w:r>
          <w:r w:rsidRPr="00AF20FD">
            <w:t xml:space="preserve">:           </w:t>
          </w:r>
          <w:r w:rsidR="00C00392" w:rsidRPr="00AF20FD">
            <w:t>1</w:t>
          </w:r>
          <w:r w:rsidR="004270B6" w:rsidRPr="00AF20FD">
            <w:t>.0</w:t>
          </w:r>
        </w:p>
      </w:tc>
    </w:tr>
    <w:tr w:rsidR="001F5E03" w:rsidRPr="00AF20FD" w14:paraId="7A841ED0" w14:textId="77777777">
      <w:tc>
        <w:tcPr>
          <w:tcW w:w="6379" w:type="dxa"/>
        </w:tcPr>
        <w:p w14:paraId="3E3867BF" w14:textId="67445710" w:rsidR="001F5E03" w:rsidRPr="00AF20FD" w:rsidRDefault="00C976B0">
          <w:r w:rsidRPr="00AF20FD">
            <w:t xml:space="preserve">Plan iteracije </w:t>
          </w:r>
          <w:r w:rsidR="00622CB5">
            <w:t>4</w:t>
          </w:r>
          <w:r w:rsidRPr="00AF20FD">
            <w:t>.0</w:t>
          </w:r>
        </w:p>
      </w:tc>
      <w:tc>
        <w:tcPr>
          <w:tcW w:w="3179" w:type="dxa"/>
        </w:tcPr>
        <w:p w14:paraId="14F0F217" w14:textId="3B5AB920" w:rsidR="001F5E03" w:rsidRPr="00AF20FD" w:rsidRDefault="00000000">
          <w:r w:rsidRPr="00AF20FD">
            <w:t xml:space="preserve">  </w:t>
          </w:r>
          <w:r w:rsidR="004270B6" w:rsidRPr="00AF20FD">
            <w:t>Datum</w:t>
          </w:r>
          <w:r w:rsidRPr="00AF20FD">
            <w:t xml:space="preserve">:  </w:t>
          </w:r>
          <w:r w:rsidR="00622CB5">
            <w:t>01</w:t>
          </w:r>
          <w:r w:rsidR="004270B6" w:rsidRPr="00AF20FD">
            <w:t>.</w:t>
          </w:r>
          <w:r w:rsidR="00816F32" w:rsidRPr="00AF20FD">
            <w:t>0</w:t>
          </w:r>
          <w:r w:rsidR="00622CB5">
            <w:t>5</w:t>
          </w:r>
          <w:r w:rsidR="004270B6" w:rsidRPr="00AF20FD">
            <w:t>.2024.</w:t>
          </w:r>
        </w:p>
      </w:tc>
    </w:tr>
  </w:tbl>
  <w:p w14:paraId="03535B0F" w14:textId="77777777" w:rsidR="001F5E03" w:rsidRPr="00AF20FD" w:rsidRDefault="001F5E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0D8C3" w14:textId="77777777" w:rsidR="001F5E03" w:rsidRPr="00AF20FD" w:rsidRDefault="001F5E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DD2DAE"/>
    <w:multiLevelType w:val="hybridMultilevel"/>
    <w:tmpl w:val="6D908A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F41701"/>
    <w:multiLevelType w:val="multilevel"/>
    <w:tmpl w:val="57FA73B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13053B"/>
    <w:multiLevelType w:val="hybridMultilevel"/>
    <w:tmpl w:val="AD646D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3287708">
    <w:abstractNumId w:val="0"/>
  </w:num>
  <w:num w:numId="2" w16cid:durableId="103003094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362167556">
    <w:abstractNumId w:val="11"/>
  </w:num>
  <w:num w:numId="4" w16cid:durableId="225192186">
    <w:abstractNumId w:val="22"/>
  </w:num>
  <w:num w:numId="5" w16cid:durableId="1243225725">
    <w:abstractNumId w:val="16"/>
  </w:num>
  <w:num w:numId="6" w16cid:durableId="1609312537">
    <w:abstractNumId w:val="15"/>
  </w:num>
  <w:num w:numId="7" w16cid:durableId="1454128285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234779250">
    <w:abstractNumId w:val="2"/>
  </w:num>
  <w:num w:numId="9" w16cid:durableId="1198665692">
    <w:abstractNumId w:val="21"/>
  </w:num>
  <w:num w:numId="10" w16cid:durableId="1470056277">
    <w:abstractNumId w:val="3"/>
  </w:num>
  <w:num w:numId="11" w16cid:durableId="1274284551">
    <w:abstractNumId w:val="12"/>
  </w:num>
  <w:num w:numId="12" w16cid:durableId="1347439031">
    <w:abstractNumId w:val="10"/>
  </w:num>
  <w:num w:numId="13" w16cid:durableId="1184592603">
    <w:abstractNumId w:val="20"/>
  </w:num>
  <w:num w:numId="14" w16cid:durableId="2082752377">
    <w:abstractNumId w:val="9"/>
  </w:num>
  <w:num w:numId="15" w16cid:durableId="910116159">
    <w:abstractNumId w:val="4"/>
  </w:num>
  <w:num w:numId="16" w16cid:durableId="985931263">
    <w:abstractNumId w:val="19"/>
  </w:num>
  <w:num w:numId="17" w16cid:durableId="2077698430">
    <w:abstractNumId w:val="14"/>
  </w:num>
  <w:num w:numId="18" w16cid:durableId="21980111">
    <w:abstractNumId w:val="5"/>
  </w:num>
  <w:num w:numId="19" w16cid:durableId="1125663080">
    <w:abstractNumId w:val="13"/>
  </w:num>
  <w:num w:numId="20" w16cid:durableId="45112037">
    <w:abstractNumId w:val="6"/>
  </w:num>
  <w:num w:numId="21" w16cid:durableId="1369528369">
    <w:abstractNumId w:val="18"/>
  </w:num>
  <w:num w:numId="22" w16cid:durableId="562177945">
    <w:abstractNumId w:val="8"/>
  </w:num>
  <w:num w:numId="23" w16cid:durableId="1668433555">
    <w:abstractNumId w:val="7"/>
  </w:num>
  <w:num w:numId="24" w16cid:durableId="2453800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3ECE"/>
    <w:rsid w:val="00044830"/>
    <w:rsid w:val="000A61EA"/>
    <w:rsid w:val="000F69EF"/>
    <w:rsid w:val="00156A4D"/>
    <w:rsid w:val="00164BB1"/>
    <w:rsid w:val="001F5E03"/>
    <w:rsid w:val="002064BE"/>
    <w:rsid w:val="002A2971"/>
    <w:rsid w:val="003436BB"/>
    <w:rsid w:val="003A0E44"/>
    <w:rsid w:val="003D3ECE"/>
    <w:rsid w:val="003E2E47"/>
    <w:rsid w:val="003F41AD"/>
    <w:rsid w:val="004217C0"/>
    <w:rsid w:val="004270B6"/>
    <w:rsid w:val="00463BF3"/>
    <w:rsid w:val="00541586"/>
    <w:rsid w:val="00583DA7"/>
    <w:rsid w:val="005D16C5"/>
    <w:rsid w:val="005D6CD1"/>
    <w:rsid w:val="006071C2"/>
    <w:rsid w:val="00622CB5"/>
    <w:rsid w:val="00625E52"/>
    <w:rsid w:val="00707234"/>
    <w:rsid w:val="007168F1"/>
    <w:rsid w:val="007305AA"/>
    <w:rsid w:val="008049C7"/>
    <w:rsid w:val="00816F32"/>
    <w:rsid w:val="008A0070"/>
    <w:rsid w:val="00925D49"/>
    <w:rsid w:val="00A6563A"/>
    <w:rsid w:val="00AF20FD"/>
    <w:rsid w:val="00B31F60"/>
    <w:rsid w:val="00B938DA"/>
    <w:rsid w:val="00BA67BE"/>
    <w:rsid w:val="00C00392"/>
    <w:rsid w:val="00C976B0"/>
    <w:rsid w:val="00CD5F9B"/>
    <w:rsid w:val="00CF68A0"/>
    <w:rsid w:val="00D10095"/>
    <w:rsid w:val="00D61695"/>
    <w:rsid w:val="00DB7C7A"/>
    <w:rsid w:val="00E23D03"/>
    <w:rsid w:val="00EB45CC"/>
    <w:rsid w:val="00ED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F311B7"/>
  <w15:chartTrackingRefBased/>
  <w15:docId w15:val="{4AD712BC-B392-4AD8-9754-9CF4F25D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sr-Latn-B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16C5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86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X\Desktop\PIS%20-%20Projekat\SABLONI\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rup_itpln.dot</Template>
  <TotalTime>112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ivana</dc:creator>
  <cp:keywords/>
  <dc:description/>
  <cp:lastModifiedBy>Ivana Jugović</cp:lastModifiedBy>
  <cp:revision>16</cp:revision>
  <cp:lastPrinted>1899-12-31T23:00:00Z</cp:lastPrinted>
  <dcterms:created xsi:type="dcterms:W3CDTF">2024-04-01T21:10:00Z</dcterms:created>
  <dcterms:modified xsi:type="dcterms:W3CDTF">2024-05-29T19:02:00Z</dcterms:modified>
</cp:coreProperties>
</file>